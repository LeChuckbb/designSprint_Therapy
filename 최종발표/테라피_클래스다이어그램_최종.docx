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00879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1D31E3F3" w14:textId="6BDD7799" w:rsidR="00032A93" w:rsidRDefault="00E1335E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6DEEE4" wp14:editId="59E97294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AA15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Vh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7272A6" wp14:editId="7A7E1F9A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5183D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C0DGlY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14:paraId="1E029A86" w14:textId="77777777" w:rsidR="00032A93" w:rsidRDefault="00CC1521">
      <w:pPr>
        <w:pStyle w:val="a9"/>
        <w:spacing w:after="720"/>
        <w:ind w:right="1000"/>
      </w:pPr>
      <w:r>
        <w:rPr>
          <w:rFonts w:hint="eastAsia"/>
        </w:rPr>
        <w:t>System Model (Class Diagram)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Document</w:t>
      </w:r>
    </w:p>
    <w:p w14:paraId="64EED7D3" w14:textId="77777777" w:rsidR="006D5CF6" w:rsidRDefault="006D5CF6" w:rsidP="006D5CF6"/>
    <w:p w14:paraId="39DAAEFE" w14:textId="77777777" w:rsidR="006D5CF6" w:rsidRDefault="006D5CF6" w:rsidP="006D5CF6"/>
    <w:p w14:paraId="15780AFC" w14:textId="77777777" w:rsidR="00F20374" w:rsidRDefault="00F20374" w:rsidP="006D5CF6"/>
    <w:p w14:paraId="394A2EAD" w14:textId="77777777" w:rsidR="00F20374" w:rsidRDefault="00F20374" w:rsidP="006D5CF6"/>
    <w:p w14:paraId="6DED8779" w14:textId="77777777" w:rsidR="00F20374" w:rsidRDefault="00F20374" w:rsidP="006D5CF6"/>
    <w:p w14:paraId="0A3DCE59" w14:textId="73FB5E7B" w:rsidR="00F20374" w:rsidRDefault="00F20374" w:rsidP="006D5CF6"/>
    <w:p w14:paraId="0D647CB0" w14:textId="77777777" w:rsidR="008633CB" w:rsidRDefault="008633CB" w:rsidP="006D5CF6"/>
    <w:p w14:paraId="0021E2BC" w14:textId="631023E8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8633CB"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테라피</w:t>
      </w:r>
    </w:p>
    <w:p w14:paraId="18AD8456" w14:textId="3DC0E241" w:rsidR="008633CB" w:rsidRDefault="00F20374" w:rsidP="00F20374">
      <w:pPr>
        <w:pStyle w:val="ab"/>
        <w:spacing w:after="360"/>
        <w:rPr>
          <w:spacing w:val="0"/>
          <w:sz w:val="40"/>
        </w:rPr>
      </w:pPr>
      <w:proofErr w:type="gramStart"/>
      <w:r w:rsidRPr="005B51AB">
        <w:rPr>
          <w:rFonts w:hint="eastAsia"/>
          <w:spacing w:val="0"/>
          <w:sz w:val="40"/>
        </w:rPr>
        <w:t>조원</w:t>
      </w:r>
      <w:r w:rsidR="008633C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:</w:t>
      </w:r>
      <w:proofErr w:type="gramEnd"/>
      <w:r w:rsidRPr="005B51AB">
        <w:rPr>
          <w:rFonts w:hint="eastAsia"/>
          <w:spacing w:val="0"/>
          <w:sz w:val="40"/>
        </w:rPr>
        <w:t xml:space="preserve"> </w:t>
      </w:r>
      <w:r w:rsidR="009763CE">
        <w:rPr>
          <w:spacing w:val="0"/>
          <w:sz w:val="40"/>
        </w:rPr>
        <w:tab/>
      </w:r>
      <w:r w:rsidR="008633CB">
        <w:rPr>
          <w:spacing w:val="0"/>
          <w:sz w:val="40"/>
        </w:rPr>
        <w:t xml:space="preserve">201302473 </w:t>
      </w:r>
      <w:proofErr w:type="spellStart"/>
      <w:r w:rsidR="008633CB">
        <w:rPr>
          <w:rFonts w:hint="eastAsia"/>
          <w:spacing w:val="0"/>
          <w:sz w:val="40"/>
        </w:rPr>
        <w:t>장인우</w:t>
      </w:r>
      <w:proofErr w:type="spellEnd"/>
    </w:p>
    <w:p w14:paraId="586ABC7F" w14:textId="64088F47" w:rsidR="008633C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 w:rsidR="009763CE">
        <w:rPr>
          <w:spacing w:val="0"/>
          <w:sz w:val="40"/>
        </w:rPr>
        <w:tab/>
      </w:r>
      <w:r>
        <w:rPr>
          <w:spacing w:val="0"/>
          <w:sz w:val="40"/>
        </w:rPr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14:paraId="4C3E749A" w14:textId="33BCFB24" w:rsidR="008633CB" w:rsidRPr="005B51AB" w:rsidRDefault="008633CB" w:rsidP="00F20374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14:paraId="45D43B23" w14:textId="634E9D52" w:rsidR="00F20374" w:rsidRPr="005B51AB" w:rsidRDefault="00F20374" w:rsidP="00F20374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8633CB">
        <w:rPr>
          <w:rFonts w:hint="eastAsia"/>
          <w:spacing w:val="0"/>
          <w:sz w:val="40"/>
        </w:rPr>
        <w:t>김영국</w:t>
      </w:r>
      <w:r w:rsidR="008633CB">
        <w:rPr>
          <w:rFonts w:hint="eastAsia"/>
          <w:spacing w:val="0"/>
          <w:sz w:val="40"/>
        </w:rPr>
        <w:t xml:space="preserve"> </w:t>
      </w:r>
      <w:r w:rsidR="008633CB">
        <w:rPr>
          <w:rFonts w:hint="eastAsia"/>
          <w:spacing w:val="0"/>
          <w:sz w:val="40"/>
        </w:rPr>
        <w:t>교수님</w:t>
      </w:r>
      <w:r w:rsidR="008633CB"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79ED98EF" w14:textId="77777777" w:rsidR="00E11E5B" w:rsidRPr="00F20374" w:rsidRDefault="00E11E5B" w:rsidP="006D5CF6">
      <w:pPr>
        <w:sectPr w:rsidR="00E11E5B" w:rsidRPr="00F20374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110641" w14:textId="77777777" w:rsidR="00032A93" w:rsidRDefault="00F102EC">
      <w:pPr>
        <w:pStyle w:val="ab"/>
        <w:spacing w:after="360"/>
      </w:pPr>
      <w:r>
        <w:lastRenderedPageBreak/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4"/>
        <w:gridCol w:w="4131"/>
        <w:gridCol w:w="2307"/>
      </w:tblGrid>
      <w:tr w:rsidR="00032A93" w14:paraId="3EFE77AF" w14:textId="77777777" w:rsidTr="009763CE">
        <w:tc>
          <w:tcPr>
            <w:tcW w:w="645" w:type="dxa"/>
            <w:shd w:val="clear" w:color="auto" w:fill="B3B3B3"/>
          </w:tcPr>
          <w:p w14:paraId="4729C826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28F04029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14:paraId="23DA1D05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14:paraId="0197FE2B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14:paraId="25414E75" w14:textId="77777777" w:rsidTr="009763CE">
        <w:tc>
          <w:tcPr>
            <w:tcW w:w="645" w:type="dxa"/>
          </w:tcPr>
          <w:p w14:paraId="43425A07" w14:textId="77777777"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6384A199" w14:textId="1A157685" w:rsidR="00032A93" w:rsidRDefault="008633CB" w:rsidP="00F20374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14:paraId="7238495D" w14:textId="0657EB88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14:paraId="74636C5E" w14:textId="31F6A5C3" w:rsidR="00032A93" w:rsidRDefault="009763CE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장인우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032A93" w14:paraId="78568A8E" w14:textId="77777777" w:rsidTr="009763CE">
        <w:tc>
          <w:tcPr>
            <w:tcW w:w="645" w:type="dxa"/>
          </w:tcPr>
          <w:p w14:paraId="556B9F2B" w14:textId="611AC364" w:rsidR="00032A93" w:rsidRDefault="009763CE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CC60519" w14:textId="5B081BAE" w:rsidR="00032A93" w:rsidRDefault="009763CE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14:paraId="73BE46B4" w14:textId="15A990E4" w:rsidR="00032A93" w:rsidRDefault="009763CE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14:paraId="65AB5130" w14:textId="19957040" w:rsidR="00032A93" w:rsidRDefault="009763CE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장인우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14:paraId="1DA724FB" w14:textId="77777777" w:rsidR="00032A93" w:rsidRDefault="00032A93">
      <w:pPr>
        <w:rPr>
          <w:spacing w:val="-20"/>
        </w:rPr>
      </w:pPr>
    </w:p>
    <w:p w14:paraId="30426602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7E5036BC" w14:textId="77777777" w:rsidR="00DE47A6" w:rsidRPr="001C4ACC" w:rsidRDefault="00377264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2512698" w:history="1">
        <w:r w:rsidR="00DE47A6" w:rsidRPr="004111E8">
          <w:rPr>
            <w:rStyle w:val="af"/>
            <w:noProof/>
          </w:rPr>
          <w:t>1.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Introduction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_Toc452512698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6650CC98" w14:textId="77777777" w:rsidR="00DE47A6" w:rsidRPr="001C4ACC" w:rsidRDefault="009F3A63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699" w:history="1">
        <w:r w:rsidR="00DE47A6" w:rsidRPr="004111E8">
          <w:rPr>
            <w:rStyle w:val="af"/>
            <w:noProof/>
          </w:rPr>
          <w:t>1.1.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Objective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_Toc452512699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5</w:t>
        </w:r>
        <w:r w:rsidR="00DE47A6">
          <w:rPr>
            <w:noProof/>
            <w:webHidden/>
          </w:rPr>
          <w:fldChar w:fldCharType="end"/>
        </w:r>
      </w:hyperlink>
    </w:p>
    <w:p w14:paraId="44C5DEA0" w14:textId="77777777" w:rsidR="00DE47A6" w:rsidRPr="001C4ACC" w:rsidRDefault="009F3A63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0" w:history="1">
        <w:r w:rsidR="00DE47A6" w:rsidRPr="004111E8">
          <w:rPr>
            <w:rStyle w:val="af"/>
            <w:noProof/>
          </w:rPr>
          <w:t>2.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75FA802E" w14:textId="77777777" w:rsidR="00DE47A6" w:rsidRPr="001C4ACC" w:rsidRDefault="009F3A63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1" w:history="1">
        <w:r w:rsidR="00DE47A6" w:rsidRPr="004111E8">
          <w:rPr>
            <w:rStyle w:val="af"/>
            <w:noProof/>
          </w:rPr>
          <w:t>3.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>Use Case</w:t>
        </w:r>
        <w:r w:rsidR="00DE47A6" w:rsidRPr="004111E8">
          <w:rPr>
            <w:rStyle w:val="af"/>
            <w:noProof/>
          </w:rPr>
          <w:t>와</w:t>
        </w:r>
        <w:r w:rsidR="00DE47A6" w:rsidRPr="004111E8">
          <w:rPr>
            <w:rStyle w:val="af"/>
            <w:noProof/>
          </w:rPr>
          <w:t xml:space="preserve"> Class </w:t>
        </w:r>
        <w:r w:rsidR="00DE47A6" w:rsidRPr="004111E8">
          <w:rPr>
            <w:rStyle w:val="af"/>
            <w:noProof/>
          </w:rPr>
          <w:t>간의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관계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_Toc452512701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26145FAC" w14:textId="77777777" w:rsidR="00DE47A6" w:rsidRPr="001C4ACC" w:rsidRDefault="009F3A63">
      <w:pPr>
        <w:pStyle w:val="20"/>
        <w:ind w:left="200"/>
        <w:rPr>
          <w:rFonts w:ascii="맑은 고딕" w:eastAsia="맑은 고딕" w:hAnsi="맑은 고딕"/>
          <w:smallCaps w:val="0"/>
          <w:noProof/>
          <w:kern w:val="2"/>
          <w:szCs w:val="22"/>
        </w:rPr>
      </w:pPr>
      <w:hyperlink w:anchor="_Toc452512702" w:history="1">
        <w:r w:rsidR="00DE47A6" w:rsidRPr="004111E8">
          <w:rPr>
            <w:rStyle w:val="af"/>
            <w:noProof/>
          </w:rPr>
          <w:t>3.1.</w:t>
        </w:r>
        <w:r w:rsidR="00DE47A6" w:rsidRPr="001C4ACC">
          <w:rPr>
            <w:rFonts w:ascii="맑은 고딕" w:eastAsia="맑은 고딕" w:hAnsi="맑은 고딕"/>
            <w:small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UC: </w:t>
        </w:r>
        <w:r w:rsidR="00DE47A6" w:rsidRPr="004111E8">
          <w:rPr>
            <w:rStyle w:val="af"/>
            <w:noProof/>
          </w:rPr>
          <w:t>시스템</w:t>
        </w:r>
        <w:r w:rsidR="00DE47A6" w:rsidRPr="004111E8">
          <w:rPr>
            <w:rStyle w:val="af"/>
            <w:noProof/>
          </w:rPr>
          <w:t xml:space="preserve"> </w:t>
        </w:r>
        <w:r w:rsidR="00DE47A6" w:rsidRPr="004111E8">
          <w:rPr>
            <w:rStyle w:val="af"/>
            <w:noProof/>
          </w:rPr>
          <w:t>모니터링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_Toc452512702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7</w:t>
        </w:r>
        <w:r w:rsidR="00DE47A6">
          <w:rPr>
            <w:noProof/>
            <w:webHidden/>
          </w:rPr>
          <w:fldChar w:fldCharType="end"/>
        </w:r>
      </w:hyperlink>
    </w:p>
    <w:p w14:paraId="76A6FFCE" w14:textId="77777777" w:rsidR="00DE47A6" w:rsidRPr="001C4ACC" w:rsidRDefault="009F3A63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kern w:val="2"/>
          <w:szCs w:val="22"/>
        </w:rPr>
      </w:pPr>
      <w:hyperlink w:anchor="_Toc452512703" w:history="1">
        <w:r w:rsidR="00DE47A6" w:rsidRPr="004111E8">
          <w:rPr>
            <w:rStyle w:val="af"/>
            <w:noProof/>
          </w:rPr>
          <w:t>4.</w:t>
        </w:r>
        <w:r w:rsidR="00DE47A6" w:rsidRPr="001C4ACC">
          <w:rPr>
            <w:rFonts w:ascii="맑은 고딕" w:eastAsia="맑은 고딕" w:hAnsi="맑은 고딕"/>
            <w:b w:val="0"/>
            <w:bCs w:val="0"/>
            <w:caps w:val="0"/>
            <w:noProof/>
            <w:kern w:val="2"/>
            <w:szCs w:val="22"/>
          </w:rPr>
          <w:tab/>
        </w:r>
        <w:r w:rsidR="00DE47A6" w:rsidRPr="004111E8">
          <w:rPr>
            <w:rStyle w:val="af"/>
            <w:noProof/>
          </w:rPr>
          <w:t xml:space="preserve">Class </w:t>
        </w:r>
        <w:r w:rsidR="00DE47A6" w:rsidRPr="004111E8">
          <w:rPr>
            <w:rStyle w:val="af"/>
            <w:noProof/>
          </w:rPr>
          <w:t>명세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_Toc452512703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DE47A6">
          <w:rPr>
            <w:noProof/>
            <w:webHidden/>
          </w:rPr>
          <w:t>8</w:t>
        </w:r>
        <w:r w:rsidR="00DE47A6">
          <w:rPr>
            <w:noProof/>
            <w:webHidden/>
          </w:rPr>
          <w:fldChar w:fldCharType="end"/>
        </w:r>
      </w:hyperlink>
    </w:p>
    <w:p w14:paraId="7FB0761F" w14:textId="77777777" w:rsidR="002A79BA" w:rsidRPr="00A27DEE" w:rsidRDefault="00377264" w:rsidP="002A79BA">
      <w:r>
        <w:fldChar w:fldCharType="end"/>
      </w:r>
    </w:p>
    <w:p w14:paraId="2FB07FDE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1264430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5412A56D" w14:textId="51B7E8D2" w:rsidR="00DE47A6" w:rsidRPr="001C4ACC" w:rsidRDefault="00377264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kern w:val="2"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52512600" w:history="1">
        <w:r w:rsidR="00DE47A6" w:rsidRPr="0019751B">
          <w:rPr>
            <w:rStyle w:val="af"/>
            <w:noProof/>
          </w:rPr>
          <w:t>Figure 1 – System Class Diagram</w:t>
        </w:r>
        <w:r w:rsidR="00DE47A6">
          <w:rPr>
            <w:noProof/>
            <w:webHidden/>
          </w:rPr>
          <w:tab/>
        </w:r>
        <w:r w:rsidR="00DE47A6">
          <w:rPr>
            <w:noProof/>
            <w:webHidden/>
          </w:rPr>
          <w:fldChar w:fldCharType="begin"/>
        </w:r>
        <w:r w:rsidR="00DE47A6">
          <w:rPr>
            <w:noProof/>
            <w:webHidden/>
          </w:rPr>
          <w:instrText xml:space="preserve"> PAGEREF _Toc452512600 \h </w:instrText>
        </w:r>
        <w:r w:rsidR="00DE47A6">
          <w:rPr>
            <w:noProof/>
            <w:webHidden/>
          </w:rPr>
        </w:r>
        <w:r w:rsidR="00DE47A6">
          <w:rPr>
            <w:noProof/>
            <w:webHidden/>
          </w:rPr>
          <w:fldChar w:fldCharType="separate"/>
        </w:r>
        <w:r w:rsidR="0089505D">
          <w:rPr>
            <w:noProof/>
            <w:webHidden/>
          </w:rPr>
          <w:t>6</w:t>
        </w:r>
        <w:r w:rsidR="00DE47A6">
          <w:rPr>
            <w:noProof/>
            <w:webHidden/>
          </w:rPr>
          <w:fldChar w:fldCharType="end"/>
        </w:r>
      </w:hyperlink>
    </w:p>
    <w:p w14:paraId="6A612514" w14:textId="77777777" w:rsidR="002A79BA" w:rsidRDefault="00377264" w:rsidP="001A0925">
      <w:r>
        <w:fldChar w:fldCharType="end"/>
      </w:r>
    </w:p>
    <w:p w14:paraId="2BD87258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29A75A0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2512698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5CBE7328" w14:textId="002656AB" w:rsidR="00B8270A" w:rsidRPr="00B8270A" w:rsidRDefault="00032A93" w:rsidP="00B8270A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2512699"/>
      <w:r>
        <w:rPr>
          <w:rFonts w:hint="eastAsia"/>
        </w:rPr>
        <w:t>Objective</w:t>
      </w:r>
      <w:bookmarkEnd w:id="3"/>
      <w:bookmarkEnd w:id="4"/>
      <w:bookmarkEnd w:id="5"/>
    </w:p>
    <w:p w14:paraId="77BA8270" w14:textId="2B60CCBC" w:rsidR="00B8270A" w:rsidRPr="0060431C" w:rsidRDefault="00B8270A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 인공지능을 기반으로 한 아동 그림 심리 상담</w:t>
      </w:r>
      <w:r w:rsidR="00D312A8">
        <w:rPr>
          <w:rFonts w:ascii="맑은 고딕" w:eastAsia="맑은 고딕" w:hAnsi="맑은 고딕" w:hint="eastAsia"/>
        </w:rPr>
        <w:t xml:space="preserve"> 분석 모듈</w:t>
      </w:r>
      <w:r>
        <w:rPr>
          <w:rFonts w:ascii="맑은 고딕" w:eastAsia="맑은 고딕" w:hAnsi="맑은 고딕" w:hint="eastAsia"/>
        </w:rPr>
        <w:t xml:space="preserve">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클래스 다이어그램)에 대한 내용을 기술하고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시스템 차원의 클래스 다이어그램과 각 클래스에 대한 명세를 포함한다.</w:t>
      </w:r>
    </w:p>
    <w:p w14:paraId="31FD70E5" w14:textId="7BDDC5E1" w:rsidR="00032A93" w:rsidRDefault="00032A93" w:rsidP="000165E7">
      <w:pPr>
        <w:pStyle w:val="10"/>
        <w:spacing w:before="540" w:after="360"/>
      </w:pPr>
      <w:r>
        <w:br w:type="page"/>
      </w:r>
      <w:bookmarkStart w:id="6" w:name="_Toc513955116"/>
      <w:bookmarkStart w:id="7" w:name="_Toc452512700"/>
      <w:r w:rsidR="00CC1521">
        <w:rPr>
          <w:rFonts w:hint="eastAsia"/>
        </w:rPr>
        <w:lastRenderedPageBreak/>
        <w:t xml:space="preserve">Class </w:t>
      </w:r>
      <w:r>
        <w:rPr>
          <w:rFonts w:hint="eastAsia"/>
        </w:rPr>
        <w:t>Diagram</w:t>
      </w:r>
      <w:bookmarkEnd w:id="6"/>
      <w:bookmarkEnd w:id="7"/>
    </w:p>
    <w:p w14:paraId="62E0BCC2" w14:textId="7D50E51B" w:rsidR="00826B10" w:rsidRDefault="00826B10" w:rsidP="00826B10">
      <w:pPr>
        <w:pStyle w:val="a3"/>
        <w:spacing w:after="180"/>
        <w:ind w:left="1200"/>
      </w:pPr>
    </w:p>
    <w:p w14:paraId="1AE2B3BF" w14:textId="26209630" w:rsidR="0089505D" w:rsidRDefault="00E41B7D" w:rsidP="0089505D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inline distT="0" distB="0" distL="0" distR="0" wp14:anchorId="4B2E6D7A" wp14:editId="4F2ACA72">
            <wp:extent cx="4194810" cy="330327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30D7" w14:textId="0F233B45" w:rsidR="00826B10" w:rsidRDefault="00FD6A6C" w:rsidP="00FD6A6C">
      <w:pPr>
        <w:pStyle w:val="ac"/>
        <w:spacing w:after="180"/>
        <w:ind w:left="1200"/>
        <w:jc w:val="center"/>
      </w:pPr>
      <w:r>
        <w:t>Figure 1– System Class Diagram</w:t>
      </w:r>
    </w:p>
    <w:p w14:paraId="01337729" w14:textId="77777777" w:rsidR="001A0925" w:rsidRDefault="001A0925" w:rsidP="00826B10"/>
    <w:p w14:paraId="2E6F0536" w14:textId="77777777" w:rsidR="001A0925" w:rsidRDefault="001A0925" w:rsidP="00826B10"/>
    <w:p w14:paraId="7427ADA0" w14:textId="77777777" w:rsidR="001A0925" w:rsidRDefault="001A0925" w:rsidP="00826B10"/>
    <w:p w14:paraId="313CC3A2" w14:textId="77777777" w:rsidR="001A0925" w:rsidRDefault="001A0925" w:rsidP="00826B10"/>
    <w:p w14:paraId="0329DA53" w14:textId="77777777" w:rsidR="00826B10" w:rsidRPr="00FF5023" w:rsidRDefault="00826B10" w:rsidP="00826B10"/>
    <w:p w14:paraId="77A945AA" w14:textId="77777777" w:rsidR="00F20374" w:rsidRDefault="001156B5">
      <w:pPr>
        <w:pStyle w:val="10"/>
        <w:spacing w:before="540" w:after="360"/>
      </w:pPr>
      <w:bookmarkStart w:id="8" w:name="_Toc513955119"/>
      <w:r>
        <w:br w:type="page"/>
      </w:r>
      <w:bookmarkStart w:id="9" w:name="_Toc452512701"/>
      <w:bookmarkEnd w:id="8"/>
      <w:r w:rsidR="00F20374">
        <w:rPr>
          <w:rFonts w:hint="eastAsia"/>
        </w:rPr>
        <w:lastRenderedPageBreak/>
        <w:t>Use Case</w:t>
      </w:r>
      <w:r w:rsidR="00F20374">
        <w:rPr>
          <w:rFonts w:hint="eastAsia"/>
        </w:rPr>
        <w:t>와</w:t>
      </w:r>
      <w:r w:rsidR="00F20374">
        <w:rPr>
          <w:rFonts w:hint="eastAsia"/>
        </w:rPr>
        <w:t xml:space="preserve"> </w:t>
      </w:r>
      <w:r w:rsidR="00F20374">
        <w:t xml:space="preserve">Class </w:t>
      </w:r>
      <w:r w:rsidR="00F20374">
        <w:rPr>
          <w:rFonts w:hint="eastAsia"/>
        </w:rPr>
        <w:t>간의</w:t>
      </w:r>
      <w:r w:rsidR="00F20374">
        <w:rPr>
          <w:rFonts w:hint="eastAsia"/>
        </w:rPr>
        <w:t xml:space="preserve"> </w:t>
      </w:r>
      <w:r w:rsidR="00F20374">
        <w:rPr>
          <w:rFonts w:hint="eastAsia"/>
        </w:rPr>
        <w:t>관계</w:t>
      </w:r>
      <w:bookmarkEnd w:id="9"/>
    </w:p>
    <w:p w14:paraId="0DEDF9CB" w14:textId="28E98F44" w:rsidR="00B8270A" w:rsidRPr="00B8270A" w:rsidRDefault="0005460C" w:rsidP="00B8270A">
      <w:pPr>
        <w:pStyle w:val="2"/>
        <w:spacing w:before="360" w:after="360"/>
      </w:pPr>
      <w:bookmarkStart w:id="10" w:name="_Toc452512702"/>
      <w:r>
        <w:rPr>
          <w:rFonts w:hint="eastAsia"/>
        </w:rPr>
        <w:t xml:space="preserve">UC: </w:t>
      </w:r>
      <w:bookmarkEnd w:id="10"/>
      <w:r w:rsidR="000A59B4">
        <w:rPr>
          <w:rFonts w:hint="eastAsia"/>
        </w:rPr>
        <w:t>H</w:t>
      </w:r>
      <w:r w:rsidR="000A59B4">
        <w:t xml:space="preserve">TP </w:t>
      </w:r>
      <w:r w:rsidR="000A59B4">
        <w:rPr>
          <w:rFonts w:hint="eastAsia"/>
        </w:rPr>
        <w:t>검사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6822"/>
      </w:tblGrid>
      <w:tr w:rsidR="001C4ACC" w14:paraId="4BDEFA3C" w14:textId="77777777" w:rsidTr="00627993">
        <w:trPr>
          <w:trHeight w:val="1032"/>
        </w:trPr>
        <w:tc>
          <w:tcPr>
            <w:tcW w:w="1447" w:type="dxa"/>
            <w:shd w:val="clear" w:color="auto" w:fill="C6D9F1"/>
            <w:vAlign w:val="center"/>
          </w:tcPr>
          <w:p w14:paraId="1589A194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Use Case</w:t>
            </w:r>
          </w:p>
          <w:p w14:paraId="5C086CDA" w14:textId="77777777" w:rsidR="00F20374" w:rsidRPr="001C4ACC" w:rsidRDefault="00F20374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이름</w:t>
            </w:r>
          </w:p>
        </w:tc>
        <w:tc>
          <w:tcPr>
            <w:tcW w:w="6822" w:type="dxa"/>
            <w:shd w:val="clear" w:color="auto" w:fill="C6D9F1"/>
            <w:vAlign w:val="center"/>
          </w:tcPr>
          <w:p w14:paraId="4A44C8FA" w14:textId="3F9A1B90" w:rsidR="00F20374" w:rsidRPr="001C4ACC" w:rsidRDefault="00FD6A6C" w:rsidP="001C4ACC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sz w:val="22"/>
              </w:rPr>
              <w:t xml:space="preserve">HTP </w:t>
            </w:r>
            <w:r>
              <w:rPr>
                <w:rFonts w:ascii="굴림" w:eastAsia="굴림" w:hAnsi="굴림" w:hint="eastAsia"/>
                <w:b/>
                <w:sz w:val="22"/>
              </w:rPr>
              <w:t>검사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 xml:space="preserve"> </w:t>
            </w:r>
            <w:r w:rsidR="00664F4B">
              <w:rPr>
                <w:rFonts w:ascii="굴림" w:eastAsia="굴림" w:hAnsi="굴림"/>
                <w:b/>
                <w:sz w:val="22"/>
              </w:rPr>
              <w:t>(</w:t>
            </w:r>
            <w:r w:rsidR="00664F4B">
              <w:rPr>
                <w:rFonts w:ascii="굴림" w:eastAsia="굴림" w:hAnsi="굴림" w:hint="eastAsia"/>
                <w:b/>
                <w:sz w:val="22"/>
              </w:rPr>
              <w:t>사용자)</w:t>
            </w:r>
          </w:p>
        </w:tc>
      </w:tr>
      <w:tr w:rsidR="001C4ACC" w14:paraId="5948932C" w14:textId="77777777" w:rsidTr="00627993">
        <w:trPr>
          <w:trHeight w:val="4102"/>
        </w:trPr>
        <w:tc>
          <w:tcPr>
            <w:tcW w:w="1447" w:type="dxa"/>
            <w:shd w:val="clear" w:color="auto" w:fill="C6D9F1"/>
            <w:vAlign w:val="center"/>
          </w:tcPr>
          <w:p w14:paraId="44329A5A" w14:textId="63F0F2D3" w:rsidR="00F20374" w:rsidRPr="001C4ACC" w:rsidRDefault="00F71FF5" w:rsidP="00F9385B">
            <w:pPr>
              <w:rPr>
                <w:rFonts w:ascii="굴림" w:eastAsia="굴림" w:hAnsi="굴림"/>
                <w:b/>
                <w:sz w:val="22"/>
              </w:rPr>
            </w:pPr>
            <w:r w:rsidRPr="001C4ACC">
              <w:rPr>
                <w:rFonts w:ascii="굴림" w:eastAsia="굴림" w:hAnsi="굴림" w:hint="eastAsia"/>
                <w:b/>
                <w:sz w:val="22"/>
              </w:rPr>
              <w:t>실현 클래스 목록</w:t>
            </w:r>
          </w:p>
        </w:tc>
        <w:tc>
          <w:tcPr>
            <w:tcW w:w="6822" w:type="dxa"/>
            <w:shd w:val="clear" w:color="auto" w:fill="auto"/>
          </w:tcPr>
          <w:p w14:paraId="085C557F" w14:textId="648AD3FD" w:rsidR="00F20374" w:rsidRDefault="005031AD" w:rsidP="00F20374">
            <w:r>
              <w:rPr>
                <w:noProof/>
              </w:rPr>
              <w:drawing>
                <wp:inline distT="0" distB="0" distL="0" distR="0" wp14:anchorId="3CF38C8B" wp14:editId="66637F18">
                  <wp:extent cx="4194810" cy="330327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10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F355F" w14:textId="0856F8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B94742C" w14:textId="59397454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0C30AB23" w14:textId="4222116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50983F6" w14:textId="2918306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20050C66" w14:textId="43DFC1A7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7A150107" w14:textId="12D54FD3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C6402E2" w14:textId="43CF588A" w:rsidR="000A59B4" w:rsidRDefault="000A59B4" w:rsidP="00F20374">
      <w:pPr>
        <w:rPr>
          <w:rFonts w:ascii="굴림" w:eastAsia="굴림" w:hAnsi="굴림"/>
          <w:b/>
          <w:sz w:val="24"/>
          <w:szCs w:val="24"/>
        </w:rPr>
      </w:pPr>
    </w:p>
    <w:p w14:paraId="1C802E42" w14:textId="7C7B6773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53C9FF0" w14:textId="21D08917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5827F518" w14:textId="0FF28D56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6724DA22" w14:textId="0BD1258B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7199FB24" w14:textId="3B449661" w:rsidR="00627993" w:rsidRDefault="00627993" w:rsidP="00F20374">
      <w:pPr>
        <w:rPr>
          <w:rFonts w:ascii="굴림" w:eastAsia="굴림" w:hAnsi="굴림"/>
          <w:b/>
          <w:sz w:val="24"/>
          <w:szCs w:val="24"/>
        </w:rPr>
      </w:pPr>
    </w:p>
    <w:p w14:paraId="2CD6404F" w14:textId="48C6304E" w:rsidR="00A83DE5" w:rsidRDefault="00F102EC" w:rsidP="008633CB">
      <w:pPr>
        <w:pStyle w:val="10"/>
        <w:spacing w:before="540" w:after="360"/>
      </w:pPr>
      <w:bookmarkStart w:id="11" w:name="_Toc452512703"/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명세</w:t>
      </w:r>
      <w:bookmarkEnd w:id="11"/>
    </w:p>
    <w:p w14:paraId="7637FD2B" w14:textId="4EA186DE" w:rsidR="0016257F" w:rsidRDefault="0016257F" w:rsidP="0016257F">
      <w:pPr>
        <w:pStyle w:val="10"/>
        <w:numPr>
          <w:ilvl w:val="0"/>
          <w:numId w:val="0"/>
        </w:numPr>
        <w:spacing w:before="540" w:after="360"/>
        <w:rPr>
          <w:rFonts w:ascii="돋움" w:hAnsi="돋움"/>
          <w:sz w:val="32"/>
          <w:szCs w:val="32"/>
        </w:rPr>
      </w:pPr>
      <w:r w:rsidRPr="0016257F">
        <w:rPr>
          <w:rFonts w:ascii="돋움" w:hAnsi="돋움"/>
          <w:sz w:val="32"/>
          <w:szCs w:val="32"/>
        </w:rPr>
        <w:t xml:space="preserve">HTP </w:t>
      </w:r>
      <w:r w:rsidR="00FB5979">
        <w:rPr>
          <w:rFonts w:ascii="돋움" w:hAnsi="돋움" w:hint="eastAsia"/>
          <w:sz w:val="32"/>
          <w:szCs w:val="32"/>
        </w:rPr>
        <w:t>TEST</w:t>
      </w:r>
    </w:p>
    <w:p w14:paraId="25BFCE96" w14:textId="77777777" w:rsidR="00E950B8" w:rsidRPr="00E950B8" w:rsidRDefault="00E950B8" w:rsidP="00E950B8">
      <w:pPr>
        <w:rPr>
          <w:rFonts w:hint="eastAsia"/>
        </w:rPr>
      </w:pP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8633CB" w14:paraId="7861E1B1" w14:textId="77777777" w:rsidTr="008633CB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0C501C7F" w14:textId="38F724B5" w:rsidR="008633CB" w:rsidRPr="00DA1560" w:rsidRDefault="00FB5979" w:rsidP="00FB5979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[HTPTEST</w:t>
            </w:r>
            <w:r w:rsidR="008633CB"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8633CB" w14:paraId="6AE68984" w14:textId="77777777" w:rsidTr="008633CB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5E1C2DEC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A1AA2DA" w14:textId="54675F7D" w:rsidR="008633CB" w:rsidRDefault="00D277A3" w:rsidP="008633CB">
            <w:pPr>
              <w:pStyle w:val="af7"/>
              <w:spacing w:after="18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C72537" wp14:editId="1EEB6A8D">
                  <wp:extent cx="2162175" cy="25241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3CB" w14:paraId="51EC7565" w14:textId="77777777" w:rsidTr="008633CB">
        <w:trPr>
          <w:trHeight w:val="659"/>
        </w:trPr>
        <w:tc>
          <w:tcPr>
            <w:tcW w:w="1669" w:type="dxa"/>
            <w:shd w:val="clear" w:color="auto" w:fill="C6D9F1"/>
            <w:vAlign w:val="center"/>
          </w:tcPr>
          <w:p w14:paraId="293684C4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2B9017C4" w14:textId="74AE5EE2" w:rsidR="008633CB" w:rsidRPr="00A370A6" w:rsidRDefault="008633CB" w:rsidP="00926448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HTP</w:t>
            </w:r>
            <w:r>
              <w:t xml:space="preserve">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담당하는</w:t>
            </w:r>
            <w:r>
              <w:rPr>
                <w:rFonts w:hint="eastAsia"/>
              </w:rPr>
              <w:t xml:space="preserve"> </w:t>
            </w:r>
            <w:r>
              <w:t>class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>
              <w:rPr>
                <w:rFonts w:hint="eastAsia"/>
              </w:rPr>
              <w:t>검사를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 w:rsidR="00926448">
              <w:rPr>
                <w:rFonts w:hint="eastAsia"/>
              </w:rPr>
              <w:t>기능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</w:t>
            </w:r>
            <w:r>
              <w:rPr>
                <w:rFonts w:hint="eastAsia"/>
              </w:rPr>
              <w:t>.</w:t>
            </w:r>
          </w:p>
        </w:tc>
      </w:tr>
      <w:tr w:rsidR="008633CB" w14:paraId="31323275" w14:textId="77777777" w:rsidTr="008633CB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760908F" w14:textId="77777777" w:rsidR="008633CB" w:rsidRPr="00DA1560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4E96BB3B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79994E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29F182C3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17FA8AAD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6DC66E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707C71C2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  <w:shd w:val="clear" w:color="auto" w:fill="auto"/>
            <w:vAlign w:val="center"/>
          </w:tcPr>
          <w:p w14:paraId="7125041A" w14:textId="1D07A56E" w:rsidR="008633CB" w:rsidRDefault="00926448" w:rsidP="00926448">
            <w:pPr>
              <w:pStyle w:val="af7"/>
              <w:spacing w:after="180"/>
              <w:ind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estCode</w:t>
            </w:r>
            <w:proofErr w:type="spellEnd"/>
          </w:p>
        </w:tc>
        <w:tc>
          <w:tcPr>
            <w:tcW w:w="3245" w:type="dxa"/>
            <w:shd w:val="clear" w:color="auto" w:fill="auto"/>
            <w:vAlign w:val="center"/>
          </w:tcPr>
          <w:p w14:paraId="341B578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</w:p>
        </w:tc>
      </w:tr>
      <w:tr w:rsidR="008633CB" w14:paraId="2A6F942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01A6C92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767F500D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0D2F0B19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60C96D36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C5AC640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15924B7F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2866FFA2" w14:textId="3E0505FC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  <w:r w:rsidR="00926448">
              <w:t>[]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269C20C" w14:textId="28A5296D" w:rsidR="008633CB" w:rsidRDefault="00926448" w:rsidP="008633CB">
            <w:pPr>
              <w:pStyle w:val="af7"/>
              <w:spacing w:after="180"/>
              <w:ind w:firstLine="0"/>
              <w:jc w:val="center"/>
            </w:pPr>
            <w:proofErr w:type="spellStart"/>
            <w:r>
              <w:rPr>
                <w:rFonts w:hint="eastAsia"/>
              </w:rPr>
              <w:t>HTPImage</w:t>
            </w:r>
            <w:proofErr w:type="spellEnd"/>
          </w:p>
        </w:tc>
        <w:tc>
          <w:tcPr>
            <w:tcW w:w="3245" w:type="dxa"/>
            <w:shd w:val="clear" w:color="auto" w:fill="auto"/>
            <w:vAlign w:val="center"/>
          </w:tcPr>
          <w:p w14:paraId="7E45F1D0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htp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44C8D4FC" w14:textId="77777777" w:rsidTr="008633CB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217471AC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C6D9F1"/>
            <w:vAlign w:val="center"/>
          </w:tcPr>
          <w:p w14:paraId="0B39A6F5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3DC6C5D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0D9FC157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8633CB" w14:paraId="5F9180E2" w14:textId="77777777" w:rsidTr="008633CB">
        <w:tc>
          <w:tcPr>
            <w:tcW w:w="1669" w:type="dxa"/>
            <w:vMerge/>
            <w:shd w:val="clear" w:color="auto" w:fill="C6D9F1"/>
            <w:vAlign w:val="center"/>
          </w:tcPr>
          <w:p w14:paraId="679FB218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</w:tcPr>
          <w:p w14:paraId="748027CB" w14:textId="77777777" w:rsidR="008633CB" w:rsidRPr="00A370A6" w:rsidRDefault="008633CB" w:rsidP="008633CB">
            <w:pPr>
              <w:pStyle w:val="af7"/>
              <w:spacing w:after="180"/>
              <w:ind w:firstLine="0"/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383" w:type="dxa"/>
          </w:tcPr>
          <w:p w14:paraId="73839838" w14:textId="75C1D443" w:rsidR="008633CB" w:rsidRDefault="00926448" w:rsidP="008633CB">
            <w:pPr>
              <w:pStyle w:val="af7"/>
              <w:spacing w:after="180"/>
              <w:ind w:firstLine="0"/>
              <w:jc w:val="center"/>
            </w:pPr>
            <w:proofErr w:type="spellStart"/>
            <w:r>
              <w:rPr>
                <w:rFonts w:hint="eastAsia"/>
              </w:rPr>
              <w:t>testResult</w:t>
            </w:r>
            <w:proofErr w:type="spellEnd"/>
          </w:p>
        </w:tc>
        <w:tc>
          <w:tcPr>
            <w:tcW w:w="3245" w:type="dxa"/>
          </w:tcPr>
          <w:p w14:paraId="1A7397C1" w14:textId="77777777" w:rsidR="008633CB" w:rsidRDefault="008633CB" w:rsidP="008633CB">
            <w:pPr>
              <w:pStyle w:val="af7"/>
              <w:spacing w:after="180"/>
              <w:ind w:firstLine="0"/>
              <w:jc w:val="center"/>
            </w:pPr>
            <w:r>
              <w:rPr>
                <w:rFonts w:hint="eastAsia"/>
              </w:rPr>
              <w:t>인공지능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.</w:t>
            </w:r>
          </w:p>
        </w:tc>
      </w:tr>
      <w:tr w:rsidR="008633CB" w14:paraId="57802C0A" w14:textId="77777777" w:rsidTr="008633CB">
        <w:trPr>
          <w:trHeight w:val="54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C02C47E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  <w:p w14:paraId="113900D9" w14:textId="77777777" w:rsidR="008633CB" w:rsidRDefault="008633CB" w:rsidP="008633CB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  <w:p w14:paraId="52E24E09" w14:textId="77777777" w:rsidR="008633CB" w:rsidRPr="00DA1560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12ADE503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D89AD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6BA0A3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A25E7F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B400933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6F2340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3764C1" w14:textId="3C67F93A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v</w:t>
                  </w:r>
                  <w:r w:rsidR="008633CB">
                    <w:rPr>
                      <w:rFonts w:hint="eastAsia"/>
                    </w:rPr>
                    <w:t>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11096" w14:textId="4D80A24D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setTestCode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6277B" w14:textId="067574A4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55D1E" w14:textId="759B0D5B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testCode</w:t>
                  </w:r>
                  <w:proofErr w:type="spellEnd"/>
                </w:p>
              </w:tc>
            </w:tr>
            <w:tr w:rsidR="008633CB" w14:paraId="52C6FDD7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4C281C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98097" w14:textId="5654E75E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항목의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37050AE8" w14:textId="77777777" w:rsidR="008633CB" w:rsidRPr="00C4472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3E47D96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4391017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DF12B11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CF217FC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E8EEBA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BF315A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91583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142E90E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DE7CA" w14:textId="5506A0AD" w:rsidR="008633CB" w:rsidRDefault="00926448" w:rsidP="00926448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void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822E90" w14:textId="302F5070" w:rsidR="008633CB" w:rsidRDefault="00926448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setHTPImage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11FA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</w:t>
                  </w:r>
                  <w:r>
                    <w:t>a</w:t>
                  </w:r>
                  <w:r>
                    <w:rPr>
                      <w:rFonts w:hint="eastAsia"/>
                    </w:rPr>
                    <w:t>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84599" w14:textId="715BD4A0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HTP</w:t>
                  </w:r>
                  <w:r w:rsidR="00926448">
                    <w:t>Image</w:t>
                  </w:r>
                  <w:proofErr w:type="spellEnd"/>
                </w:p>
              </w:tc>
            </w:tr>
            <w:tr w:rsidR="008633CB" w14:paraId="4107CC9D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EF39C45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EE946" w14:textId="50EF5FF3" w:rsidR="008633CB" w:rsidRDefault="008633CB" w:rsidP="00926448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전송한</w:t>
                  </w:r>
                  <w:r>
                    <w:rPr>
                      <w:rFonts w:hint="eastAsia"/>
                    </w:rPr>
                    <w:t xml:space="preserve"> </w:t>
                  </w:r>
                  <w:r w:rsidR="00926448">
                    <w:rPr>
                      <w:rFonts w:hint="eastAsia"/>
                    </w:rPr>
                    <w:t>그림</w:t>
                  </w:r>
                  <w:r w:rsidR="00926448">
                    <w:rPr>
                      <w:rFonts w:hint="eastAsia"/>
                    </w:rPr>
                    <w:t xml:space="preserve"> </w:t>
                  </w:r>
                  <w:r w:rsidR="00926448">
                    <w:rPr>
                      <w:rFonts w:hint="eastAsia"/>
                    </w:rPr>
                    <w:t>사진을</w:t>
                  </w:r>
                  <w:r w:rsidR="00926448">
                    <w:rPr>
                      <w:rFonts w:hint="eastAsia"/>
                    </w:rPr>
                    <w:t xml:space="preserve"> </w:t>
                  </w:r>
                  <w:r w:rsidR="00926448">
                    <w:rPr>
                      <w:rFonts w:hint="eastAsia"/>
                    </w:rPr>
                    <w:t>저장하는</w:t>
                  </w:r>
                  <w:r w:rsidR="00926448">
                    <w:rPr>
                      <w:rFonts w:hint="eastAsia"/>
                    </w:rPr>
                    <w:t xml:space="preserve"> </w:t>
                  </w:r>
                  <w:r w:rsidR="00926448">
                    <w:rPr>
                      <w:rFonts w:hint="eastAsia"/>
                    </w:rPr>
                    <w:t>함수</w:t>
                  </w:r>
                  <w:r w:rsidR="00926448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634186FD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7C3AF58B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FA4E2A7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45D32812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397E980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5E59C41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4A851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855921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6740863B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B5039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7BBE1" w14:textId="4D32833C" w:rsidR="008633CB" w:rsidRDefault="00553134" w:rsidP="00553134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sendHTPImage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F8286" w14:textId="67EA2E2D" w:rsidR="008633CB" w:rsidRDefault="00553134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Image[]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F3C13" w14:textId="51A2BEF8" w:rsidR="008633CB" w:rsidRDefault="00553134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t>ImageList</w:t>
                  </w:r>
                  <w:proofErr w:type="spellEnd"/>
                </w:p>
              </w:tc>
            </w:tr>
            <w:tr w:rsidR="008633CB" w14:paraId="65DD7996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6A83C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DB31E" w14:textId="29E52DE5" w:rsidR="008633CB" w:rsidRDefault="00553134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서버로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t xml:space="preserve">HTP </w:t>
                  </w:r>
                  <w:r w:rsidR="008633CB">
                    <w:rPr>
                      <w:rFonts w:hint="eastAsia"/>
                    </w:rPr>
                    <w:t>사진을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rPr>
                      <w:rFonts w:hint="eastAsia"/>
                    </w:rPr>
                    <w:t>전송하고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rPr>
                      <w:rFonts w:hint="eastAsia"/>
                    </w:rPr>
                    <w:t>전송에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rPr>
                      <w:rFonts w:hint="eastAsia"/>
                    </w:rPr>
                    <w:t>성공하면</w:t>
                  </w:r>
                  <w:r w:rsidR="008633CB">
                    <w:rPr>
                      <w:rFonts w:hint="eastAsia"/>
                    </w:rPr>
                    <w:t xml:space="preserve"> true</w:t>
                  </w:r>
                  <w:r w:rsidR="008633CB">
                    <w:t xml:space="preserve">, </w:t>
                  </w:r>
                  <w:r w:rsidR="008633CB">
                    <w:rPr>
                      <w:rFonts w:hint="eastAsia"/>
                    </w:rPr>
                    <w:t>실패하면</w:t>
                  </w:r>
                  <w:r w:rsidR="008633CB">
                    <w:rPr>
                      <w:rFonts w:hint="eastAsia"/>
                    </w:rPr>
                    <w:t xml:space="preserve"> false</w:t>
                  </w:r>
                  <w:r w:rsidR="008633CB">
                    <w:rPr>
                      <w:rFonts w:hint="eastAsia"/>
                    </w:rPr>
                    <w:t>를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rPr>
                      <w:rFonts w:hint="eastAsia"/>
                    </w:rPr>
                    <w:t>반환하는</w:t>
                  </w:r>
                  <w:r w:rsidR="008633CB">
                    <w:rPr>
                      <w:rFonts w:hint="eastAsia"/>
                    </w:rPr>
                    <w:t xml:space="preserve"> </w:t>
                  </w:r>
                  <w:r w:rsidR="008633CB">
                    <w:rPr>
                      <w:rFonts w:hint="eastAsia"/>
                    </w:rPr>
                    <w:t>함수</w:t>
                  </w:r>
                  <w:r w:rsidR="008633CB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C8E5AB6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57ADCC5D" w14:textId="77777777" w:rsidTr="008633CB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7CEAD864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62ABCFEC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87C811E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B72416D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944D12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018CE36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7513E487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4768F" w14:textId="6743960E" w:rsidR="008633CB" w:rsidRDefault="00553134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54661" w14:textId="6D3E159F" w:rsidR="008633CB" w:rsidRDefault="00553134" w:rsidP="00553134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receiveReuslt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9EFF2" w14:textId="1BEADB99" w:rsidR="008633CB" w:rsidRDefault="00CE67C2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File[]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708A7" w14:textId="321B725C" w:rsidR="008633CB" w:rsidRDefault="00CE67C2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resultFile</w:t>
                  </w:r>
                  <w:proofErr w:type="spellEnd"/>
                </w:p>
              </w:tc>
            </w:tr>
            <w:tr w:rsidR="008633CB" w14:paraId="40D8E1F9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7330489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1A80E" w14:textId="6A98C692" w:rsidR="008633CB" w:rsidRDefault="008633CB" w:rsidP="00CE67C2">
                  <w:pPr>
                    <w:pStyle w:val="af7"/>
                    <w:spacing w:after="180"/>
                    <w:ind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인공지능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모델이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해석한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HTP</w:t>
                  </w:r>
                  <w:r>
                    <w:rPr>
                      <w:rFonts w:hint="eastAsia"/>
                    </w:rPr>
                    <w:t>검사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</w:t>
                  </w:r>
                  <w:r w:rsidR="00CE67C2">
                    <w:rPr>
                      <w:rFonts w:hint="eastAsia"/>
                    </w:rPr>
                    <w:t xml:space="preserve"> </w:t>
                  </w:r>
                  <w:r w:rsidR="00CE67C2">
                    <w:rPr>
                      <w:rFonts w:hint="eastAsia"/>
                    </w:rPr>
                    <w:t>배열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return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 w:rsidR="00135928"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 w:rsidR="00135928">
                    <w:t xml:space="preserve"> </w:t>
                  </w:r>
                  <w:r w:rsidR="00135928">
                    <w:rPr>
                      <w:rFonts w:hint="eastAsia"/>
                    </w:rPr>
                    <w:t>전송에</w:t>
                  </w:r>
                  <w:r w:rsidR="00135928">
                    <w:rPr>
                      <w:rFonts w:hint="eastAsia"/>
                    </w:rPr>
                    <w:t xml:space="preserve"> </w:t>
                  </w:r>
                  <w:r w:rsidR="00135928">
                    <w:rPr>
                      <w:rFonts w:hint="eastAsia"/>
                    </w:rPr>
                    <w:t>성공하면</w:t>
                  </w:r>
                  <w:r w:rsidR="00135928">
                    <w:rPr>
                      <w:rFonts w:hint="eastAsia"/>
                    </w:rPr>
                    <w:t xml:space="preserve"> </w:t>
                  </w:r>
                  <w:r w:rsidR="00135928">
                    <w:t xml:space="preserve">true, </w:t>
                  </w:r>
                  <w:r w:rsidR="00135928">
                    <w:rPr>
                      <w:rFonts w:hint="eastAsia"/>
                    </w:rPr>
                    <w:t>실패하면</w:t>
                  </w:r>
                  <w:r w:rsidR="00135928">
                    <w:rPr>
                      <w:rFonts w:hint="eastAsia"/>
                    </w:rPr>
                    <w:t xml:space="preserve"> </w:t>
                  </w:r>
                  <w:proofErr w:type="spellStart"/>
                  <w:r w:rsidR="00135928">
                    <w:rPr>
                      <w:rFonts w:hint="eastAsia"/>
                    </w:rPr>
                    <w:t>fasle</w:t>
                  </w:r>
                  <w:proofErr w:type="spellEnd"/>
                  <w:r w:rsidR="00135928">
                    <w:rPr>
                      <w:rFonts w:hint="eastAsia"/>
                    </w:rPr>
                    <w:t>를</w:t>
                  </w:r>
                  <w:r w:rsidR="00135928">
                    <w:t xml:space="preserve"> </w:t>
                  </w:r>
                  <w:r w:rsidR="00135928">
                    <w:rPr>
                      <w:rFonts w:hint="eastAsia"/>
                    </w:rPr>
                    <w:t>반환하는</w:t>
                  </w:r>
                  <w:r w:rsidR="00135928">
                    <w:rPr>
                      <w:rFonts w:hint="eastAsia"/>
                    </w:rPr>
                    <w:t xml:space="preserve"> </w:t>
                  </w:r>
                  <w:r w:rsidR="00135928">
                    <w:rPr>
                      <w:rFonts w:hint="eastAsia"/>
                    </w:rPr>
                    <w:t>함수</w:t>
                  </w:r>
                  <w:r w:rsidR="00135928">
                    <w:t>.</w:t>
                  </w:r>
                </w:p>
              </w:tc>
            </w:tr>
          </w:tbl>
          <w:p w14:paraId="5B61F2D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8633CB" w14:paraId="6ABDB059" w14:textId="77777777" w:rsidTr="00E950B8">
        <w:trPr>
          <w:trHeight w:val="2664"/>
        </w:trPr>
        <w:tc>
          <w:tcPr>
            <w:tcW w:w="1669" w:type="dxa"/>
            <w:vMerge/>
            <w:shd w:val="clear" w:color="auto" w:fill="C6D9F1"/>
            <w:vAlign w:val="center"/>
          </w:tcPr>
          <w:p w14:paraId="4185F6B5" w14:textId="77777777" w:rsidR="008633CB" w:rsidRDefault="008633CB" w:rsidP="008633CB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8633CB" w14:paraId="08C6A0E0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565F4F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B934692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C0725F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947F674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8633CB" w14:paraId="3EA6E1C5" w14:textId="77777777" w:rsidTr="008633CB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677F5" w14:textId="404A2347" w:rsidR="008633CB" w:rsidRDefault="00D277A3" w:rsidP="008633CB">
                  <w:pPr>
                    <w:pStyle w:val="af7"/>
                    <w:spacing w:after="180"/>
                    <w:ind w:firstLine="0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4CFE4" w14:textId="37D1C196" w:rsidR="008633CB" w:rsidRDefault="00D277A3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showResult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A82829" w14:textId="23003C65" w:rsidR="008633CB" w:rsidRDefault="002A2B6D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File[]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96790" w14:textId="60EB1EE7" w:rsidR="008633CB" w:rsidRDefault="002A2B6D" w:rsidP="008633CB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t>resultFile</w:t>
                  </w:r>
                  <w:proofErr w:type="spellEnd"/>
                </w:p>
              </w:tc>
            </w:tr>
            <w:tr w:rsidR="008633CB" w14:paraId="3382F8AE" w14:textId="77777777" w:rsidTr="008633CB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3300FF8" w14:textId="77777777" w:rsidR="008633CB" w:rsidRDefault="008633CB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E168ED" w14:textId="51127FC0" w:rsidR="008633CB" w:rsidRDefault="002A2B6D" w:rsidP="008633CB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서버로부터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페이지에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전송에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true,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false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반환한다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28B07F9" w14:textId="7E60BE15" w:rsidR="007421FA" w:rsidRDefault="007421FA" w:rsidP="007421FA">
            <w:pPr>
              <w:pStyle w:val="af7"/>
              <w:spacing w:after="180"/>
              <w:ind w:firstLine="0"/>
              <w:rPr>
                <w:rFonts w:hint="eastAsia"/>
              </w:rPr>
            </w:pPr>
          </w:p>
        </w:tc>
      </w:tr>
    </w:tbl>
    <w:p w14:paraId="6AF1113F" w14:textId="3F8DF8EF" w:rsidR="0016257F" w:rsidRDefault="00FB5979" w:rsidP="00926448">
      <w:pPr>
        <w:pStyle w:val="10"/>
        <w:numPr>
          <w:ilvl w:val="0"/>
          <w:numId w:val="0"/>
        </w:numPr>
        <w:spacing w:before="540" w:after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Server</w:t>
      </w:r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2990"/>
        <w:gridCol w:w="1383"/>
        <w:gridCol w:w="3245"/>
      </w:tblGrid>
      <w:tr w:rsidR="00FB5979" w14:paraId="1E957B2B" w14:textId="77777777" w:rsidTr="009F3A63">
        <w:trPr>
          <w:trHeight w:val="778"/>
        </w:trPr>
        <w:tc>
          <w:tcPr>
            <w:tcW w:w="9287" w:type="dxa"/>
            <w:gridSpan w:val="4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186CBCD8" w14:textId="5AE1C2C1" w:rsidR="00FB5979" w:rsidRPr="00DA1560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[Server]</w:t>
            </w:r>
          </w:p>
        </w:tc>
      </w:tr>
      <w:tr w:rsidR="00FB5979" w14:paraId="6D355067" w14:textId="77777777" w:rsidTr="009F3A63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67A2EC26" w14:textId="77777777" w:rsidR="00FB5979" w:rsidRPr="00DA1560" w:rsidRDefault="00FB5979" w:rsidP="002A0BA1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gridSpan w:val="3"/>
            <w:tcBorders>
              <w:top w:val="single" w:sz="12" w:space="0" w:color="365F91"/>
            </w:tcBorders>
          </w:tcPr>
          <w:p w14:paraId="704A4B3D" w14:textId="6AB3B133" w:rsidR="00FB5979" w:rsidRDefault="00F6160A" w:rsidP="009F3A63">
            <w:pPr>
              <w:pStyle w:val="af7"/>
              <w:spacing w:after="180"/>
              <w:ind w:left="120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AA1DC01" wp14:editId="7E81CA1B">
                  <wp:extent cx="2105025" cy="2457450"/>
                  <wp:effectExtent l="0" t="0" r="952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979" w14:paraId="09A444C6" w14:textId="77777777" w:rsidTr="009F3A63">
        <w:trPr>
          <w:trHeight w:val="659"/>
        </w:trPr>
        <w:tc>
          <w:tcPr>
            <w:tcW w:w="1669" w:type="dxa"/>
            <w:shd w:val="clear" w:color="auto" w:fill="C6D9F1"/>
            <w:vAlign w:val="center"/>
          </w:tcPr>
          <w:p w14:paraId="315A7954" w14:textId="77777777" w:rsidR="00FB5979" w:rsidRPr="00DA1560" w:rsidRDefault="00FB5979" w:rsidP="002A0BA1">
            <w:pPr>
              <w:pStyle w:val="af7"/>
              <w:spacing w:after="18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  <w:gridSpan w:val="3"/>
          </w:tcPr>
          <w:p w14:paraId="76ED535E" w14:textId="668098C7" w:rsidR="00FB5979" w:rsidRPr="00A370A6" w:rsidRDefault="00F6160A" w:rsidP="00DE302F">
            <w:pPr>
              <w:pStyle w:val="af7"/>
              <w:spacing w:after="180"/>
            </w:pPr>
            <w:r>
              <w:rPr>
                <w:rFonts w:hint="eastAsia"/>
              </w:rPr>
              <w:t>HTP</w:t>
            </w:r>
            <w:r>
              <w:rPr>
                <w:rFonts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넘겨주고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proofErr w:type="spellStart"/>
            <w:r w:rsidR="00DE302F">
              <w:rPr>
                <w:rFonts w:hint="eastAsia"/>
              </w:rPr>
              <w:t>scoreTable</w:t>
            </w:r>
            <w:proofErr w:type="spellEnd"/>
            <w:r w:rsidR="00DE302F">
              <w:rPr>
                <w:rFonts w:hint="eastAsia"/>
              </w:rPr>
              <w:t>을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통해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채점하여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분석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결과를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반환하는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역할을</w:t>
            </w:r>
            <w:r w:rsidR="00DE302F">
              <w:rPr>
                <w:rFonts w:hint="eastAsia"/>
              </w:rPr>
              <w:t xml:space="preserve"> </w:t>
            </w:r>
            <w:r w:rsidR="00DE302F">
              <w:rPr>
                <w:rFonts w:hint="eastAsia"/>
              </w:rPr>
              <w:t>한다</w:t>
            </w:r>
            <w:r w:rsidR="00DE302F">
              <w:rPr>
                <w:rFonts w:hint="eastAsia"/>
              </w:rPr>
              <w:t>.</w:t>
            </w:r>
          </w:p>
        </w:tc>
      </w:tr>
      <w:tr w:rsidR="00FB5979" w14:paraId="5DFD3B95" w14:textId="77777777" w:rsidTr="009F3A63">
        <w:trPr>
          <w:trHeight w:val="27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7DEF0AB6" w14:textId="77777777" w:rsidR="00FB5979" w:rsidRPr="00DA1560" w:rsidRDefault="00FB5979" w:rsidP="00B47D71">
            <w:pPr>
              <w:pStyle w:val="af7"/>
              <w:spacing w:after="180"/>
              <w:ind w:firstLineChars="100" w:firstLine="220"/>
              <w:rPr>
                <w:b/>
              </w:rPr>
            </w:pPr>
            <w:r>
              <w:rPr>
                <w:rFonts w:hint="eastAsia"/>
                <w:b/>
              </w:rPr>
              <w:t>Attr</w:t>
            </w:r>
            <w:r>
              <w:rPr>
                <w:b/>
              </w:rPr>
              <w:t>ibute</w:t>
            </w:r>
          </w:p>
        </w:tc>
        <w:tc>
          <w:tcPr>
            <w:tcW w:w="2990" w:type="dxa"/>
            <w:shd w:val="clear" w:color="auto" w:fill="C6D9F1"/>
            <w:vAlign w:val="center"/>
          </w:tcPr>
          <w:p w14:paraId="567ADD74" w14:textId="77777777" w:rsidR="00FB5979" w:rsidRDefault="00FB5979" w:rsidP="002A0BA1">
            <w:pPr>
              <w:pStyle w:val="af7"/>
              <w:spacing w:after="180"/>
              <w:jc w:val="center"/>
            </w:pPr>
            <w:r>
              <w:t>Type</w:t>
            </w:r>
          </w:p>
        </w:tc>
        <w:tc>
          <w:tcPr>
            <w:tcW w:w="1383" w:type="dxa"/>
            <w:shd w:val="clear" w:color="auto" w:fill="C6D9F1"/>
            <w:vAlign w:val="center"/>
          </w:tcPr>
          <w:p w14:paraId="428E965D" w14:textId="77777777" w:rsidR="00FB5979" w:rsidRDefault="00FB5979" w:rsidP="002A0BA1">
            <w:pPr>
              <w:pStyle w:val="af7"/>
              <w:spacing w:after="180"/>
              <w:jc w:val="center"/>
            </w:pPr>
            <w:r>
              <w:t>Name</w:t>
            </w:r>
          </w:p>
        </w:tc>
        <w:tc>
          <w:tcPr>
            <w:tcW w:w="3245" w:type="dxa"/>
            <w:shd w:val="clear" w:color="auto" w:fill="C6D9F1"/>
            <w:vAlign w:val="center"/>
          </w:tcPr>
          <w:p w14:paraId="732B44D9" w14:textId="77777777" w:rsidR="00FB5979" w:rsidRDefault="00FB5979" w:rsidP="002A0BA1">
            <w:pPr>
              <w:pStyle w:val="af7"/>
              <w:spacing w:after="180"/>
              <w:ind w:firstLine="0"/>
              <w:jc w:val="center"/>
            </w:pPr>
            <w:r>
              <w:t>Description</w:t>
            </w:r>
          </w:p>
        </w:tc>
      </w:tr>
      <w:tr w:rsidR="00FB5979" w14:paraId="0802F866" w14:textId="77777777" w:rsidTr="009F3A63">
        <w:trPr>
          <w:trHeight w:val="270"/>
        </w:trPr>
        <w:tc>
          <w:tcPr>
            <w:tcW w:w="1669" w:type="dxa"/>
            <w:vMerge/>
            <w:shd w:val="clear" w:color="auto" w:fill="C6D9F1"/>
            <w:vAlign w:val="center"/>
          </w:tcPr>
          <w:p w14:paraId="56E39B9E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2990" w:type="dxa"/>
            <w:shd w:val="clear" w:color="auto" w:fill="auto"/>
            <w:vAlign w:val="center"/>
          </w:tcPr>
          <w:p w14:paraId="74D5EA17" w14:textId="1E207AD2" w:rsidR="00FB5979" w:rsidRDefault="00F6160A" w:rsidP="002A0BA1">
            <w:pPr>
              <w:pStyle w:val="af7"/>
              <w:spacing w:after="180"/>
              <w:ind w:firstLine="0"/>
              <w:jc w:val="center"/>
            </w:pPr>
            <w:r>
              <w:t>File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D82718F" w14:textId="06E5FA4B" w:rsidR="00FB5979" w:rsidRDefault="00F6160A" w:rsidP="002A0BA1">
            <w:pPr>
              <w:pStyle w:val="af7"/>
              <w:spacing w:after="180"/>
              <w:ind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scoreTable</w:t>
            </w:r>
            <w:proofErr w:type="spellEnd"/>
          </w:p>
        </w:tc>
        <w:tc>
          <w:tcPr>
            <w:tcW w:w="3245" w:type="dxa"/>
            <w:shd w:val="clear" w:color="auto" w:fill="auto"/>
            <w:vAlign w:val="center"/>
          </w:tcPr>
          <w:p w14:paraId="204B68DF" w14:textId="47AE2C93" w:rsidR="00FB5979" w:rsidRDefault="00FB5979" w:rsidP="00F6160A">
            <w:pPr>
              <w:pStyle w:val="af7"/>
              <w:spacing w:after="180"/>
              <w:jc w:val="center"/>
            </w:pPr>
            <w:r>
              <w:rPr>
                <w:rFonts w:hint="eastAsia"/>
              </w:rPr>
              <w:t>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  <w:r w:rsidR="00F6160A">
              <w:rPr>
                <w:rFonts w:hint="eastAsia"/>
              </w:rPr>
              <w:t>채점표</w:t>
            </w:r>
          </w:p>
        </w:tc>
      </w:tr>
      <w:tr w:rsidR="00FB5979" w14:paraId="147A9B57" w14:textId="77777777" w:rsidTr="009F3A63">
        <w:trPr>
          <w:trHeight w:val="54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21E65523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  <w:p w14:paraId="1C5CEEFE" w14:textId="77777777" w:rsidR="00FB5979" w:rsidRDefault="00FB5979" w:rsidP="00B47D71">
            <w:pPr>
              <w:pStyle w:val="af7"/>
              <w:spacing w:after="180"/>
              <w:rPr>
                <w:b/>
              </w:rPr>
            </w:pPr>
            <w:r>
              <w:rPr>
                <w:b/>
              </w:rPr>
              <w:t>Operation</w:t>
            </w:r>
          </w:p>
          <w:p w14:paraId="3449407E" w14:textId="77777777" w:rsidR="00FB5979" w:rsidRPr="00DA1560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B5979" w14:paraId="6E495B39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93C00C8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DF6DEC9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2CD8EAC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2E74B87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FB5979" w14:paraId="6D9A320F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3D8A1A" w14:textId="2E6C9C61" w:rsidR="00FB5979" w:rsidRDefault="00F6160A" w:rsidP="002A0BA1">
                  <w:pPr>
                    <w:pStyle w:val="af7"/>
                    <w:spacing w:after="180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7CC9B" w14:textId="4C296BD1" w:rsidR="00FB5979" w:rsidRDefault="00F6160A" w:rsidP="002A0BA1">
                  <w:pPr>
                    <w:pStyle w:val="af7"/>
                    <w:spacing w:after="180"/>
                    <w:jc w:val="center"/>
                  </w:pPr>
                  <w:proofErr w:type="spellStart"/>
                  <w:r>
                    <w:t>receiveHTPImage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122E3" w14:textId="224D965B" w:rsidR="00FB5979" w:rsidRDefault="00F6160A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Image</w:t>
                  </w:r>
                  <w:r>
                    <w:t>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C42A5E" w14:textId="0C7CED7F" w:rsidR="00FB5979" w:rsidRDefault="00F6160A" w:rsidP="00F6160A">
                  <w:pPr>
                    <w:pStyle w:val="af7"/>
                    <w:spacing w:after="180"/>
                  </w:pPr>
                  <w:proofErr w:type="spellStart"/>
                  <w:r>
                    <w:rPr>
                      <w:rFonts w:hint="eastAsia"/>
                    </w:rPr>
                    <w:t>HTP</w:t>
                  </w:r>
                  <w:r>
                    <w:t>Image</w:t>
                  </w:r>
                  <w:proofErr w:type="spellEnd"/>
                </w:p>
              </w:tc>
            </w:tr>
            <w:tr w:rsidR="00FB5979" w14:paraId="04140D9E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F7F6874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6FF7B" w14:textId="2C8103B2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HTP</w:t>
                  </w:r>
                  <w:r w:rsidR="00F6160A">
                    <w:t>TEST</w:t>
                  </w:r>
                  <w:r w:rsidR="00F6160A">
                    <w:rPr>
                      <w:rFonts w:hint="eastAsia"/>
                    </w:rPr>
                    <w:t>로부터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 w:rsidR="00F6160A">
                    <w:t>HTP</w:t>
                  </w:r>
                  <w:r w:rsidR="00F6160A">
                    <w:rPr>
                      <w:rFonts w:hint="eastAsia"/>
                    </w:rPr>
                    <w:t>이미지를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 w:rsidR="00F6160A">
                    <w:rPr>
                      <w:rFonts w:hint="eastAsia"/>
                    </w:rPr>
                    <w:t>받아오는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 w:rsidR="00F6160A">
                    <w:rPr>
                      <w:rFonts w:hint="eastAsia"/>
                    </w:rPr>
                    <w:t>함수</w:t>
                  </w:r>
                  <w:r w:rsidR="00F6160A">
                    <w:rPr>
                      <w:rFonts w:hint="eastAsia"/>
                    </w:rPr>
                    <w:t>.</w:t>
                  </w:r>
                  <w:r w:rsidR="004B657A">
                    <w:t xml:space="preserve"> </w:t>
                  </w:r>
                  <w:r w:rsidR="004B657A">
                    <w:rPr>
                      <w:rFonts w:hint="eastAsia"/>
                    </w:rPr>
                    <w:t>성공하면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t xml:space="preserve">true, </w:t>
                  </w:r>
                  <w:r w:rsidR="004B657A">
                    <w:rPr>
                      <w:rFonts w:hint="eastAsia"/>
                    </w:rPr>
                    <w:t>실패하면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proofErr w:type="spellStart"/>
                  <w:r w:rsidR="004B657A">
                    <w:rPr>
                      <w:rFonts w:hint="eastAsia"/>
                    </w:rPr>
                    <w:t>fasle</w:t>
                  </w:r>
                  <w:proofErr w:type="spellEnd"/>
                  <w:r w:rsidR="004B657A">
                    <w:rPr>
                      <w:rFonts w:hint="eastAsia"/>
                    </w:rPr>
                    <w:t>를</w:t>
                  </w:r>
                  <w:r w:rsidR="004B657A">
                    <w:t xml:space="preserve"> </w:t>
                  </w:r>
                  <w:r w:rsidR="004B657A">
                    <w:rPr>
                      <w:rFonts w:hint="eastAsia"/>
                    </w:rPr>
                    <w:t>반환하는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함수</w:t>
                  </w:r>
                  <w:r w:rsidR="004B657A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105B2A83" w14:textId="77777777" w:rsidR="00FB5979" w:rsidRPr="00C4472B" w:rsidRDefault="00FB5979" w:rsidP="002A0BA1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FB5979" w14:paraId="1253D257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EA6117A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B5979" w14:paraId="35FD61B6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3F949FE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D98527E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7A16E9C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71D3168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FB5979" w14:paraId="6F60E5A1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9A5191" w14:textId="2E9A1EFA" w:rsidR="00FB5979" w:rsidRDefault="00F6160A" w:rsidP="00F6160A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80855" w14:textId="3DC1767F" w:rsidR="00FB5979" w:rsidRDefault="00F6160A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send</w:t>
                  </w:r>
                  <w:r w:rsidR="00FB5979">
                    <w:rPr>
                      <w:rFonts w:hint="eastAsia"/>
                    </w:rPr>
                    <w:t>HTPImage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48ADB" w14:textId="5CDB05D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I</w:t>
                  </w:r>
                  <w:r>
                    <w:rPr>
                      <w:rFonts w:hint="eastAsia"/>
                    </w:rPr>
                    <w:t>m</w:t>
                  </w:r>
                  <w:r>
                    <w:t>a</w:t>
                  </w:r>
                  <w:r>
                    <w:rPr>
                      <w:rFonts w:hint="eastAsia"/>
                    </w:rPr>
                    <w:t>ge</w:t>
                  </w:r>
                  <w:r w:rsidR="00F6160A">
                    <w:t>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FD591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HTP</w:t>
                  </w:r>
                  <w:r>
                    <w:t>Image</w:t>
                  </w:r>
                  <w:proofErr w:type="spellEnd"/>
                </w:p>
              </w:tc>
            </w:tr>
            <w:tr w:rsidR="00FB5979" w14:paraId="13807C03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356360A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6414D8" w14:textId="0C5BBEB0" w:rsidR="00FB5979" w:rsidRDefault="00FB5979" w:rsidP="00F6160A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사용자가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사진을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 w:rsidR="00F6160A">
                    <w:rPr>
                      <w:rFonts w:hint="eastAsia"/>
                    </w:rPr>
                    <w:t>모델에게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 w:rsidR="00F6160A">
                    <w:rPr>
                      <w:rFonts w:hint="eastAsia"/>
                    </w:rPr>
                    <w:t>보내는</w:t>
                  </w:r>
                  <w:r w:rsidR="00F6160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 w:rsidR="004B657A">
                    <w:t xml:space="preserve"> </w:t>
                  </w:r>
                  <w:r w:rsidR="004B657A">
                    <w:rPr>
                      <w:rFonts w:hint="eastAsia"/>
                    </w:rPr>
                    <w:t>성공하면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t xml:space="preserve">true, </w:t>
                  </w:r>
                  <w:r w:rsidR="004B657A">
                    <w:rPr>
                      <w:rFonts w:hint="eastAsia"/>
                    </w:rPr>
                    <w:t>실패하면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proofErr w:type="spellStart"/>
                  <w:r w:rsidR="004B657A">
                    <w:rPr>
                      <w:rFonts w:hint="eastAsia"/>
                    </w:rPr>
                    <w:t>fasle</w:t>
                  </w:r>
                  <w:proofErr w:type="spellEnd"/>
                  <w:r w:rsidR="004B657A">
                    <w:rPr>
                      <w:rFonts w:hint="eastAsia"/>
                    </w:rPr>
                    <w:t>를</w:t>
                  </w:r>
                  <w:r w:rsidR="004B657A">
                    <w:t xml:space="preserve"> </w:t>
                  </w:r>
                  <w:r w:rsidR="004B657A">
                    <w:rPr>
                      <w:rFonts w:hint="eastAsia"/>
                    </w:rPr>
                    <w:t>반환하는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함수</w:t>
                  </w:r>
                  <w:r w:rsidR="004B657A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432234E3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FB5979" w14:paraId="75EBD982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4B92055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B5979" w14:paraId="01BF02EC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D1A36B8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B20284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5175B58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C180D32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FB5979" w14:paraId="2EC428D3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DFBD5A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6FE037" w14:textId="1303D455" w:rsidR="00FB5979" w:rsidRDefault="00F6160A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receiveBbox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F98981" w14:textId="7DE90CA3" w:rsidR="00FB5979" w:rsidRDefault="004B657A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string</w:t>
                  </w:r>
                  <w:r w:rsidR="00FB5979">
                    <w:rPr>
                      <w:rFonts w:hint="eastAsia"/>
                    </w:rPr>
                    <w:t>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CE684" w14:textId="20A4E040" w:rsidR="00FB5979" w:rsidRDefault="004B657A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t>boundingBox</w:t>
                  </w:r>
                  <w:proofErr w:type="spellEnd"/>
                </w:p>
              </w:tc>
            </w:tr>
            <w:tr w:rsidR="00FB5979" w14:paraId="3AF09FB5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65EFC72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077A6D" w14:textId="5EF9FB3E" w:rsidR="00FB5979" w:rsidRDefault="004B657A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모델이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산출한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bounding box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받아오는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 w:rsidR="00FB5979"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true,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fasle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반환하는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3C2BC330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FB5979" w14:paraId="5C930F16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74043E98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B5979" w14:paraId="440A26AE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1E23C7C" w14:textId="230E0786" w:rsidR="00FB5979" w:rsidRDefault="002A0BA1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t>Ret</w:t>
                  </w:r>
                  <w:r w:rsidR="00FB5979">
                    <w:t>u</w:t>
                  </w:r>
                  <w:r>
                    <w:t>r</w:t>
                  </w:r>
                  <w:r w:rsidR="00FB5979">
                    <w:t>n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F375736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9197740" w14:textId="6C162F9A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 w:rsidR="002A0BA1">
                    <w:t>ara</w:t>
                  </w:r>
                  <w:r>
                    <w:t>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100BAC6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FB5979" w14:paraId="45CE6A82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7AB8A7" w14:textId="59B69A90" w:rsidR="00FB5979" w:rsidRDefault="004B657A" w:rsidP="004B657A">
                  <w:pPr>
                    <w:pStyle w:val="af7"/>
                    <w:spacing w:after="180"/>
                  </w:pPr>
                  <w:r>
                    <w:t>File[]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AB789" w14:textId="7C78F116" w:rsidR="00FB5979" w:rsidRDefault="004B657A" w:rsidP="004B657A">
                  <w:pPr>
                    <w:pStyle w:val="af7"/>
                    <w:spacing w:after="180"/>
                  </w:pPr>
                  <w:proofErr w:type="spellStart"/>
                  <w:r>
                    <w:t>make</w:t>
                  </w:r>
                  <w:r w:rsidR="00FB5979">
                    <w:rPr>
                      <w:rFonts w:hint="eastAsia"/>
                    </w:rPr>
                    <w:t>Reuslt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2FC694" w14:textId="6761FBB4" w:rsidR="00FB5979" w:rsidRDefault="004B657A" w:rsidP="004B657A">
                  <w:pPr>
                    <w:pStyle w:val="af7"/>
                    <w:spacing w:after="180"/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2045E" w14:textId="6F4E9C2A" w:rsidR="00FB5979" w:rsidRDefault="004B657A" w:rsidP="002A0BA1">
                  <w:pPr>
                    <w:pStyle w:val="af7"/>
                    <w:spacing w:after="18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boundingBox</w:t>
                  </w:r>
                  <w:proofErr w:type="spellEnd"/>
                </w:p>
              </w:tc>
            </w:tr>
            <w:tr w:rsidR="00FB5979" w14:paraId="55C9192E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AD8C755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t>Description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3D402" w14:textId="4203D922" w:rsidR="00FB5979" w:rsidRDefault="00FB5979" w:rsidP="004B657A">
                  <w:pPr>
                    <w:pStyle w:val="af7"/>
                    <w:spacing w:after="180"/>
                    <w:ind w:firstLine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인공지능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모델이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산출한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proofErr w:type="spellStart"/>
                  <w:r w:rsidR="004B657A">
                    <w:t>boundingBox</w:t>
                  </w:r>
                  <w:proofErr w:type="spellEnd"/>
                  <w:r w:rsidR="004B657A">
                    <w:t xml:space="preserve"> </w:t>
                  </w:r>
                  <w:r w:rsidR="004B657A">
                    <w:rPr>
                      <w:rFonts w:hint="eastAsia"/>
                    </w:rPr>
                    <w:t>정보를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받아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4B657A">
                    <w:rPr>
                      <w:rFonts w:hint="eastAsia"/>
                    </w:rPr>
                    <w:t>scoreTable</w:t>
                  </w:r>
                  <w:proofErr w:type="spellEnd"/>
                  <w:r w:rsidR="004B657A">
                    <w:rPr>
                      <w:rFonts w:hint="eastAsia"/>
                    </w:rPr>
                    <w:t>로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분석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r w:rsidR="004B657A">
                    <w:rPr>
                      <w:rFonts w:hint="eastAsia"/>
                    </w:rPr>
                    <w:t>결과</w:t>
                  </w:r>
                  <w:r w:rsidR="004B657A">
                    <w:rPr>
                      <w:rFonts w:hint="eastAsia"/>
                    </w:rPr>
                    <w:t xml:space="preserve"> </w:t>
                  </w:r>
                  <w:proofErr w:type="spellStart"/>
                  <w:r w:rsidR="004B657A">
                    <w:rPr>
                      <w:rFonts w:hint="eastAsia"/>
                    </w:rPr>
                    <w:t>파일을만들어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return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t>.</w:t>
                  </w:r>
                </w:p>
              </w:tc>
            </w:tr>
          </w:tbl>
          <w:p w14:paraId="1ED7EC5B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FB5979" w14:paraId="3D1CDA94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10B6A965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FB5979" w14:paraId="64B1A084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A8D3878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6BC36F3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D94DC93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72DEB423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FB5979" w14:paraId="6A06D6ED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67E742" w14:textId="77777777" w:rsidR="00FB5979" w:rsidRDefault="00FB5979" w:rsidP="004B657A">
                  <w:pPr>
                    <w:pStyle w:val="af7"/>
                    <w:spacing w:after="18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F99C1" w14:textId="32D9EA7E" w:rsidR="00FB5979" w:rsidRDefault="004B657A" w:rsidP="002A0BA1">
                  <w:pPr>
                    <w:pStyle w:val="af7"/>
                    <w:spacing w:after="18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send</w:t>
                  </w:r>
                  <w:r w:rsidR="00FB5979">
                    <w:rPr>
                      <w:rFonts w:hint="eastAsia"/>
                    </w:rPr>
                    <w:t>Result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A6597" w14:textId="77777777" w:rsidR="00FB5979" w:rsidRDefault="00FB5979" w:rsidP="004B657A">
                  <w:pPr>
                    <w:pStyle w:val="af7"/>
                    <w:spacing w:after="180"/>
                  </w:pPr>
                  <w:r>
                    <w:t>File[]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841F2" w14:textId="77777777" w:rsidR="00FB5979" w:rsidRDefault="00FB5979" w:rsidP="002A0BA1">
                  <w:pPr>
                    <w:pStyle w:val="af7"/>
                    <w:spacing w:after="180"/>
                    <w:jc w:val="center"/>
                  </w:pPr>
                  <w:proofErr w:type="spellStart"/>
                  <w:r>
                    <w:t>resultFile</w:t>
                  </w:r>
                  <w:proofErr w:type="spellEnd"/>
                </w:p>
              </w:tc>
            </w:tr>
            <w:tr w:rsidR="00FB5979" w14:paraId="7B5E759B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3701F29" w14:textId="77777777" w:rsidR="00FB5979" w:rsidRDefault="00FB5979" w:rsidP="002A0BA1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68324D" w14:textId="4514F281" w:rsidR="00FB5979" w:rsidRDefault="004B657A" w:rsidP="002A0BA1">
                  <w:pPr>
                    <w:pStyle w:val="af7"/>
                    <w:spacing w:after="180"/>
                    <w:ind w:firstLine="0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makeResult</w:t>
                  </w:r>
                  <w:proofErr w:type="spellEnd"/>
                  <w:r>
                    <w:rPr>
                      <w:rFonts w:hint="eastAsia"/>
                    </w:rPr>
                    <w:t>함수를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분석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파일을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HTPTEST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전송하는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true,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fasle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반환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71D2C001" w14:textId="77777777" w:rsidR="00FB5979" w:rsidRDefault="00FB5979" w:rsidP="002A0BA1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54F58169" w14:textId="5AE9E3DA" w:rsidR="00CE54FC" w:rsidRDefault="00CE54FC" w:rsidP="00CE54FC">
      <w:pPr>
        <w:pStyle w:val="10"/>
        <w:numPr>
          <w:ilvl w:val="0"/>
          <w:numId w:val="0"/>
        </w:numPr>
        <w:spacing w:before="540" w:after="36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DeepLearningModel</w:t>
      </w:r>
      <w:proofErr w:type="spellEnd"/>
    </w:p>
    <w:tbl>
      <w:tblPr>
        <w:tblW w:w="9287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A0" w:firstRow="1" w:lastRow="0" w:firstColumn="1" w:lastColumn="0" w:noHBand="0" w:noVBand="0"/>
      </w:tblPr>
      <w:tblGrid>
        <w:gridCol w:w="1669"/>
        <w:gridCol w:w="7618"/>
      </w:tblGrid>
      <w:tr w:rsidR="00CE54FC" w14:paraId="6DFE0FB2" w14:textId="77777777" w:rsidTr="009F3A63">
        <w:trPr>
          <w:trHeight w:val="778"/>
        </w:trPr>
        <w:tc>
          <w:tcPr>
            <w:tcW w:w="9287" w:type="dxa"/>
            <w:gridSpan w:val="2"/>
            <w:tcBorders>
              <w:bottom w:val="single" w:sz="12" w:space="0" w:color="365F91"/>
            </w:tcBorders>
            <w:shd w:val="clear" w:color="auto" w:fill="C6D9F1"/>
            <w:vAlign w:val="center"/>
          </w:tcPr>
          <w:p w14:paraId="6FBE2E2B" w14:textId="2FF6A5B5" w:rsidR="00CE54FC" w:rsidRPr="00DA1560" w:rsidRDefault="00CE54FC" w:rsidP="009F3A63">
            <w:pPr>
              <w:pStyle w:val="af7"/>
              <w:spacing w:after="180"/>
              <w:ind w:left="1200" w:firstLine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hint="eastAsia"/>
                <w:b/>
                <w:sz w:val="26"/>
                <w:szCs w:val="26"/>
              </w:rPr>
              <w:t>DeepLearningModel</w:t>
            </w:r>
            <w:proofErr w:type="spellEnd"/>
            <w:r>
              <w:rPr>
                <w:rFonts w:hint="eastAsia"/>
                <w:b/>
                <w:sz w:val="26"/>
                <w:szCs w:val="26"/>
              </w:rPr>
              <w:t>]</w:t>
            </w:r>
          </w:p>
        </w:tc>
      </w:tr>
      <w:tr w:rsidR="00CE54FC" w14:paraId="0A764332" w14:textId="77777777" w:rsidTr="009F3A63">
        <w:trPr>
          <w:trHeight w:val="2102"/>
        </w:trPr>
        <w:tc>
          <w:tcPr>
            <w:tcW w:w="1669" w:type="dxa"/>
            <w:tcBorders>
              <w:top w:val="single" w:sz="12" w:space="0" w:color="365F91"/>
            </w:tcBorders>
            <w:shd w:val="clear" w:color="auto" w:fill="C6D9F1"/>
            <w:vAlign w:val="center"/>
          </w:tcPr>
          <w:p w14:paraId="46AD050B" w14:textId="77777777" w:rsidR="00CE54FC" w:rsidRPr="00DA1560" w:rsidRDefault="00CE54FC" w:rsidP="00CE54FC">
            <w:pPr>
              <w:pStyle w:val="af7"/>
              <w:spacing w:after="180"/>
              <w:ind w:firstLine="0"/>
              <w:rPr>
                <w:b/>
              </w:rPr>
            </w:pPr>
            <w:r w:rsidRPr="00DA1560">
              <w:rPr>
                <w:b/>
              </w:rPr>
              <w:t>Class Diagram</w:t>
            </w:r>
          </w:p>
        </w:tc>
        <w:tc>
          <w:tcPr>
            <w:tcW w:w="7618" w:type="dxa"/>
            <w:tcBorders>
              <w:top w:val="single" w:sz="12" w:space="0" w:color="365F91"/>
            </w:tcBorders>
          </w:tcPr>
          <w:p w14:paraId="76A747B1" w14:textId="0439C96F" w:rsidR="00CE54FC" w:rsidRDefault="00CE54FC" w:rsidP="00CE54FC">
            <w:pPr>
              <w:pStyle w:val="af7"/>
              <w:spacing w:after="180"/>
              <w:ind w:left="1200" w:firstLine="0"/>
            </w:pPr>
            <w:r>
              <w:rPr>
                <w:noProof/>
              </w:rPr>
              <w:drawing>
                <wp:inline distT="0" distB="0" distL="0" distR="0" wp14:anchorId="37F1545B" wp14:editId="403E0744">
                  <wp:extent cx="2800350" cy="169545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4FC" w14:paraId="3D8CC48B" w14:textId="77777777" w:rsidTr="009F3A63">
        <w:trPr>
          <w:trHeight w:val="659"/>
        </w:trPr>
        <w:tc>
          <w:tcPr>
            <w:tcW w:w="1669" w:type="dxa"/>
            <w:shd w:val="clear" w:color="auto" w:fill="C6D9F1"/>
            <w:vAlign w:val="center"/>
          </w:tcPr>
          <w:p w14:paraId="75FC8C3C" w14:textId="77777777" w:rsidR="00CE54FC" w:rsidRPr="00DA1560" w:rsidRDefault="00CE54FC" w:rsidP="00CE54FC">
            <w:pPr>
              <w:pStyle w:val="af7"/>
              <w:spacing w:after="180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Responsibility</w:t>
            </w:r>
          </w:p>
        </w:tc>
        <w:tc>
          <w:tcPr>
            <w:tcW w:w="7618" w:type="dxa"/>
          </w:tcPr>
          <w:p w14:paraId="749CC70A" w14:textId="16871033" w:rsidR="00CE54FC" w:rsidRPr="00A370A6" w:rsidRDefault="00C42E1D" w:rsidP="008B72A3">
            <w:pPr>
              <w:pStyle w:val="af7"/>
              <w:spacing w:after="180"/>
              <w:ind w:firstLine="0"/>
            </w:pPr>
            <w:r>
              <w:rPr>
                <w:rFonts w:hint="eastAsia"/>
              </w:rPr>
              <w:t>서버로부터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t xml:space="preserve">HTP </w:t>
            </w:r>
            <w:r w:rsidR="008B72A3">
              <w:rPr>
                <w:rFonts w:hint="eastAsia"/>
              </w:rPr>
              <w:t>Image</w:t>
            </w:r>
            <w:r w:rsidR="008B72A3">
              <w:rPr>
                <w:rFonts w:hint="eastAsia"/>
              </w:rPr>
              <w:t>를</w:t>
            </w:r>
            <w:r w:rsidR="008B72A3">
              <w:rPr>
                <w:rFonts w:hint="eastAsia"/>
              </w:rPr>
              <w:t xml:space="preserve"> </w:t>
            </w:r>
            <w:proofErr w:type="spellStart"/>
            <w:r w:rsidR="008B72A3">
              <w:rPr>
                <w:rFonts w:hint="eastAsia"/>
              </w:rPr>
              <w:t>전송받아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object </w:t>
            </w:r>
            <w:r>
              <w:rPr>
                <w:rFonts w:hint="eastAsia"/>
              </w:rPr>
              <w:t>detection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8B72A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8B72A3">
              <w:rPr>
                <w:rFonts w:hint="eastAsia"/>
              </w:rPr>
              <w:t>한</w:t>
            </w:r>
            <w:r w:rsidR="008B72A3">
              <w:rPr>
                <w:rFonts w:hint="eastAsia"/>
              </w:rPr>
              <w:t xml:space="preserve"> </w:t>
            </w:r>
            <w:r w:rsidR="008B72A3">
              <w:rPr>
                <w:rFonts w:hint="eastAsia"/>
              </w:rPr>
              <w:t>뒤</w:t>
            </w:r>
            <w:r w:rsidR="008B72A3">
              <w:rPr>
                <w:rFonts w:hint="eastAsia"/>
              </w:rPr>
              <w:t xml:space="preserve"> </w:t>
            </w:r>
            <w:r w:rsidR="008B72A3">
              <w:t>detected image</w:t>
            </w:r>
            <w:r w:rsidR="008B72A3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bounding box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반환한다</w:t>
            </w:r>
            <w:r w:rsidR="00CE54FC">
              <w:rPr>
                <w:rFonts w:hint="eastAsia"/>
              </w:rPr>
              <w:t>.</w:t>
            </w:r>
          </w:p>
        </w:tc>
      </w:tr>
      <w:tr w:rsidR="00CE54FC" w14:paraId="2B724790" w14:textId="77777777" w:rsidTr="009F3A63">
        <w:trPr>
          <w:trHeight w:val="540"/>
        </w:trPr>
        <w:tc>
          <w:tcPr>
            <w:tcW w:w="1669" w:type="dxa"/>
            <w:vMerge w:val="restart"/>
            <w:shd w:val="clear" w:color="auto" w:fill="C6D9F1"/>
            <w:vAlign w:val="center"/>
          </w:tcPr>
          <w:p w14:paraId="518FFDA2" w14:textId="77777777" w:rsidR="00CE54FC" w:rsidRDefault="00CE54FC" w:rsidP="009F3A63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  <w:p w14:paraId="1C021562" w14:textId="77777777" w:rsidR="00CE54FC" w:rsidRDefault="00CE54FC" w:rsidP="00CE54FC">
            <w:pPr>
              <w:pStyle w:val="af7"/>
              <w:spacing w:after="180"/>
              <w:rPr>
                <w:b/>
              </w:rPr>
            </w:pPr>
            <w:r>
              <w:rPr>
                <w:b/>
              </w:rPr>
              <w:lastRenderedPageBreak/>
              <w:t>Operation</w:t>
            </w:r>
          </w:p>
          <w:p w14:paraId="16FB08CD" w14:textId="77777777" w:rsidR="00CE54FC" w:rsidRPr="00DA1560" w:rsidRDefault="00CE54FC" w:rsidP="009F3A63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E54FC" w14:paraId="257FE2A1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78D5CCA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52D93B0" w14:textId="77777777" w:rsidR="00CE54FC" w:rsidRDefault="00CE54FC" w:rsidP="00CE54FC">
                  <w:pPr>
                    <w:pStyle w:val="af7"/>
                    <w:spacing w:after="180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087ACC5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FFBAF45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CE54FC" w14:paraId="6F5F207D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26038B" w14:textId="458911A0" w:rsidR="00CE54FC" w:rsidRDefault="00C42E1D" w:rsidP="00C42E1D">
                  <w:pPr>
                    <w:pStyle w:val="af7"/>
                    <w:spacing w:after="180"/>
                    <w:ind w:firstLine="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2C927" w14:textId="77777777" w:rsidR="00CE54FC" w:rsidRDefault="00CE54FC" w:rsidP="00C42E1D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t>receiveHTPImage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BDF51" w14:textId="77777777" w:rsidR="00CE54FC" w:rsidRDefault="00CE54FC" w:rsidP="00CE54FC">
                  <w:pPr>
                    <w:pStyle w:val="af7"/>
                    <w:spacing w:after="180"/>
                  </w:pPr>
                  <w:r>
                    <w:rPr>
                      <w:rFonts w:hint="eastAsia"/>
                    </w:rPr>
                    <w:t>Image</w:t>
                  </w:r>
                  <w:r>
                    <w:t>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313E5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HTP</w:t>
                  </w:r>
                  <w:r>
                    <w:t>Image</w:t>
                  </w:r>
                  <w:proofErr w:type="spellEnd"/>
                </w:p>
              </w:tc>
            </w:tr>
            <w:tr w:rsidR="00CE54FC" w14:paraId="02422CC4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6E559F" w14:textId="2A216EC6" w:rsidR="00CE54FC" w:rsidRDefault="00CE54FC" w:rsidP="00CE54FC">
                  <w:pPr>
                    <w:pStyle w:val="af7"/>
                    <w:spacing w:after="180"/>
                  </w:pPr>
                  <w:proofErr w:type="spellStart"/>
                  <w:r>
                    <w:t>escription</w:t>
                  </w:r>
                  <w:proofErr w:type="spellEnd"/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77221" w14:textId="44A2271B" w:rsidR="00CE54FC" w:rsidRDefault="00C42E1D" w:rsidP="00CE54FC">
                  <w:pPr>
                    <w:pStyle w:val="af7"/>
                    <w:spacing w:after="180"/>
                  </w:pPr>
                  <w:r>
                    <w:rPr>
                      <w:rFonts w:hint="eastAsia"/>
                    </w:rPr>
                    <w:t>서버</w:t>
                  </w:r>
                  <w:r w:rsidR="00CE54FC">
                    <w:rPr>
                      <w:rFonts w:hint="eastAsia"/>
                    </w:rPr>
                    <w:t>로부터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r w:rsidR="00CE54FC">
                    <w:t>HTP</w:t>
                  </w:r>
                  <w:r w:rsidR="00CE54FC">
                    <w:rPr>
                      <w:rFonts w:hint="eastAsia"/>
                    </w:rPr>
                    <w:t>이미지를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r w:rsidR="00CE54FC">
                    <w:rPr>
                      <w:rFonts w:hint="eastAsia"/>
                    </w:rPr>
                    <w:t>받아오는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r w:rsidR="00CE54FC">
                    <w:rPr>
                      <w:rFonts w:hint="eastAsia"/>
                    </w:rPr>
                    <w:t>함수</w:t>
                  </w:r>
                  <w:r w:rsidR="00CE54FC">
                    <w:rPr>
                      <w:rFonts w:hint="eastAsia"/>
                    </w:rPr>
                    <w:t>.</w:t>
                  </w:r>
                  <w:r w:rsidR="00CE54FC">
                    <w:t xml:space="preserve"> </w:t>
                  </w:r>
                  <w:r w:rsidR="00CE54FC">
                    <w:rPr>
                      <w:rFonts w:hint="eastAsia"/>
                    </w:rPr>
                    <w:t>성공하면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r w:rsidR="00CE54FC">
                    <w:t xml:space="preserve">true, </w:t>
                  </w:r>
                  <w:r w:rsidR="00CE54FC">
                    <w:rPr>
                      <w:rFonts w:hint="eastAsia"/>
                    </w:rPr>
                    <w:t>실패하면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proofErr w:type="spellStart"/>
                  <w:r w:rsidR="00CE54FC">
                    <w:rPr>
                      <w:rFonts w:hint="eastAsia"/>
                    </w:rPr>
                    <w:t>fasle</w:t>
                  </w:r>
                  <w:proofErr w:type="spellEnd"/>
                  <w:r w:rsidR="00CE54FC">
                    <w:rPr>
                      <w:rFonts w:hint="eastAsia"/>
                    </w:rPr>
                    <w:t>를</w:t>
                  </w:r>
                  <w:r w:rsidR="00CE54FC">
                    <w:t xml:space="preserve"> </w:t>
                  </w:r>
                  <w:r w:rsidR="00CE54FC">
                    <w:rPr>
                      <w:rFonts w:hint="eastAsia"/>
                    </w:rPr>
                    <w:t>반환하는</w:t>
                  </w:r>
                  <w:r w:rsidR="00CE54FC">
                    <w:rPr>
                      <w:rFonts w:hint="eastAsia"/>
                    </w:rPr>
                    <w:t xml:space="preserve"> </w:t>
                  </w:r>
                  <w:r w:rsidR="00CE54FC">
                    <w:rPr>
                      <w:rFonts w:hint="eastAsia"/>
                    </w:rPr>
                    <w:t>함수</w:t>
                  </w:r>
                  <w:r w:rsidR="00CE54FC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3FBC0756" w14:textId="77777777" w:rsidR="00CE54FC" w:rsidRPr="00C4472B" w:rsidRDefault="00CE54FC" w:rsidP="009F3A63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CE54FC" w14:paraId="29F1E2AA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5A301735" w14:textId="77777777" w:rsidR="00CE54FC" w:rsidRDefault="00CE54FC" w:rsidP="009F3A63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E54FC" w14:paraId="6BF939C6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1F7396E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0462D707" w14:textId="77777777" w:rsidR="00CE54FC" w:rsidRDefault="00CE54FC" w:rsidP="00CE54FC">
                  <w:pPr>
                    <w:pStyle w:val="af7"/>
                    <w:spacing w:after="180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5EDFE582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E74A560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CE54FC" w14:paraId="659C0FA3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A6254" w14:textId="360C426B" w:rsidR="00CE54FC" w:rsidRDefault="00C42E1D" w:rsidP="00CE54FC">
                  <w:pPr>
                    <w:pStyle w:val="af7"/>
                    <w:spacing w:after="180"/>
                    <w:ind w:firstLine="0"/>
                  </w:pPr>
                  <w:r>
                    <w:t>S</w:t>
                  </w:r>
                  <w:r>
                    <w:rPr>
                      <w:rFonts w:hint="eastAsia"/>
                    </w:rPr>
                    <w:t>tring[</w:t>
                  </w:r>
                  <w:r>
                    <w:t>]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B2508" w14:textId="0647F2DE" w:rsidR="00CE54FC" w:rsidRDefault="00C42E1D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t>get_bbox_retina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9868B0" w14:textId="5C067248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t>I</w:t>
                  </w:r>
                  <w:r>
                    <w:rPr>
                      <w:rFonts w:hint="eastAsia"/>
                    </w:rPr>
                    <w:t>m</w:t>
                  </w:r>
                  <w:r>
                    <w:t>a</w:t>
                  </w:r>
                  <w:r>
                    <w:rPr>
                      <w:rFonts w:hint="eastAsia"/>
                    </w:rPr>
                    <w:t>ge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51E66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HTP</w:t>
                  </w:r>
                  <w:r>
                    <w:t>Image</w:t>
                  </w:r>
                  <w:proofErr w:type="spellEnd"/>
                </w:p>
              </w:tc>
            </w:tr>
            <w:tr w:rsidR="00CE54FC" w14:paraId="72BF8252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2F10BF3A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84D3D6" w14:textId="27DF9DC0" w:rsidR="00CE54FC" w:rsidRDefault="008B72A3" w:rsidP="00C42E1D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딥러닝모델을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이용하여</w:t>
                  </w:r>
                  <w:r w:rsidR="00C42E1D"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HTPImage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추론</w:t>
                  </w:r>
                  <w:r>
                    <w:rPr>
                      <w:rFonts w:hint="eastAsia"/>
                    </w:rPr>
                    <w:t>(Inference</w:t>
                  </w:r>
                  <w:r>
                    <w:t>)</w:t>
                  </w:r>
                  <w:r>
                    <w:rPr>
                      <w:rFonts w:hint="eastAsia"/>
                    </w:rPr>
                    <w:t>하고</w:t>
                  </w:r>
                  <w:r w:rsidR="00C42E1D">
                    <w:rPr>
                      <w:rFonts w:hint="eastAsia"/>
                    </w:rPr>
                    <w:t xml:space="preserve"> </w:t>
                  </w:r>
                  <w:proofErr w:type="spellStart"/>
                  <w:r w:rsidR="00C42E1D">
                    <w:t>boundingbox</w:t>
                  </w:r>
                  <w:proofErr w:type="spellEnd"/>
                  <w:r w:rsidR="00C42E1D">
                    <w:t xml:space="preserve"> </w:t>
                  </w:r>
                  <w:r w:rsidR="00C42E1D">
                    <w:rPr>
                      <w:rFonts w:hint="eastAsia"/>
                    </w:rPr>
                    <w:t>정보를</w:t>
                  </w:r>
                  <w:r w:rsidR="00C42E1D">
                    <w:rPr>
                      <w:rFonts w:hint="eastAsia"/>
                    </w:rPr>
                    <w:t xml:space="preserve"> </w:t>
                  </w:r>
                  <w:r w:rsidR="00C42E1D">
                    <w:rPr>
                      <w:rFonts w:hint="eastAsia"/>
                    </w:rPr>
                    <w:t>반환하는</w:t>
                  </w:r>
                  <w:r w:rsidR="00C42E1D">
                    <w:rPr>
                      <w:rFonts w:hint="eastAsia"/>
                    </w:rPr>
                    <w:t xml:space="preserve"> </w:t>
                  </w:r>
                  <w:r w:rsidR="00C42E1D">
                    <w:rPr>
                      <w:rFonts w:hint="eastAsia"/>
                    </w:rPr>
                    <w:t>함수</w:t>
                  </w:r>
                  <w:r w:rsidR="00C42E1D">
                    <w:t>.</w:t>
                  </w:r>
                </w:p>
              </w:tc>
            </w:tr>
          </w:tbl>
          <w:p w14:paraId="37F76BDE" w14:textId="77777777" w:rsidR="00CE54FC" w:rsidRDefault="00CE54FC" w:rsidP="009F3A63">
            <w:pPr>
              <w:pStyle w:val="af7"/>
              <w:spacing w:after="180"/>
              <w:ind w:left="1200" w:firstLine="0"/>
              <w:jc w:val="center"/>
            </w:pPr>
          </w:p>
        </w:tc>
      </w:tr>
      <w:tr w:rsidR="00CE54FC" w14:paraId="188F8454" w14:textId="77777777" w:rsidTr="009F3A63">
        <w:trPr>
          <w:trHeight w:val="540"/>
        </w:trPr>
        <w:tc>
          <w:tcPr>
            <w:tcW w:w="1669" w:type="dxa"/>
            <w:vMerge/>
            <w:shd w:val="clear" w:color="auto" w:fill="C6D9F1"/>
            <w:vAlign w:val="center"/>
          </w:tcPr>
          <w:p w14:paraId="3F916462" w14:textId="77777777" w:rsidR="00CE54FC" w:rsidRDefault="00CE54FC" w:rsidP="009F3A63">
            <w:pPr>
              <w:pStyle w:val="af7"/>
              <w:spacing w:after="180"/>
              <w:ind w:left="1200" w:firstLine="0"/>
              <w:jc w:val="center"/>
              <w:rPr>
                <w:b/>
              </w:rPr>
            </w:pPr>
          </w:p>
        </w:tc>
        <w:tc>
          <w:tcPr>
            <w:tcW w:w="761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87"/>
              <w:gridCol w:w="2126"/>
              <w:gridCol w:w="1843"/>
              <w:gridCol w:w="1836"/>
            </w:tblGrid>
            <w:tr w:rsidR="00CE54FC" w14:paraId="1156A229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47C4C829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</w:t>
                  </w:r>
                  <w:r>
                    <w:t>etrun</w:t>
                  </w:r>
                  <w:proofErr w:type="spellEnd"/>
                  <w:r>
                    <w:t xml:space="preserve"> Type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33FAE73" w14:textId="77777777" w:rsidR="00CE54FC" w:rsidRDefault="00CE54FC" w:rsidP="009F3A63">
                  <w:pPr>
                    <w:pStyle w:val="af7"/>
                    <w:spacing w:after="180"/>
                    <w:ind w:firstLine="0"/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ethod Name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1D145EA7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Type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317FDD39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P</w:t>
                  </w:r>
                  <w:r>
                    <w:t>arameter Name</w:t>
                  </w:r>
                </w:p>
              </w:tc>
            </w:tr>
            <w:tr w:rsidR="00CE54FC" w14:paraId="167DB5D6" w14:textId="77777777" w:rsidTr="009F3A63">
              <w:trPr>
                <w:trHeight w:val="719"/>
              </w:trPr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97B930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boolean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A84C6B" w14:textId="7F71348F" w:rsidR="00CE54FC" w:rsidRDefault="008B72A3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send</w:t>
                  </w:r>
                  <w:r w:rsidR="00CE54FC">
                    <w:rPr>
                      <w:rFonts w:hint="eastAsia"/>
                    </w:rPr>
                    <w:t>Bbox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886085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string[]</w:t>
                  </w:r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EB71E8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proofErr w:type="spellStart"/>
                  <w:r>
                    <w:t>boundingBox</w:t>
                  </w:r>
                  <w:proofErr w:type="spellEnd"/>
                </w:p>
              </w:tc>
            </w:tr>
            <w:tr w:rsidR="00CE54FC" w14:paraId="4A7F9833" w14:textId="77777777" w:rsidTr="009F3A63">
              <w:tc>
                <w:tcPr>
                  <w:tcW w:w="15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AEEF3"/>
                  <w:vAlign w:val="center"/>
                </w:tcPr>
                <w:p w14:paraId="6FB5A370" w14:textId="77777777" w:rsidR="00CE54FC" w:rsidRDefault="00CE54FC" w:rsidP="00CE54FC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D</w:t>
                  </w:r>
                  <w:r>
                    <w:t>escription</w:t>
                  </w:r>
                </w:p>
              </w:tc>
              <w:tc>
                <w:tcPr>
                  <w:tcW w:w="580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BF195" w14:textId="4FA760EA" w:rsidR="00CE54FC" w:rsidRDefault="00CE54FC" w:rsidP="008B72A3">
                  <w:pPr>
                    <w:pStyle w:val="af7"/>
                    <w:spacing w:after="180"/>
                    <w:ind w:firstLine="0"/>
                  </w:pPr>
                  <w:r>
                    <w:rPr>
                      <w:rFonts w:hint="eastAsia"/>
                    </w:rPr>
                    <w:t>모델이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산출한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bounding box </w:t>
                  </w:r>
                  <w:r>
                    <w:rPr>
                      <w:rFonts w:hint="eastAsia"/>
                    </w:rPr>
                    <w:t>정보를</w:t>
                  </w:r>
                  <w:r>
                    <w:rPr>
                      <w:rFonts w:hint="eastAsia"/>
                    </w:rPr>
                    <w:t xml:space="preserve"> </w:t>
                  </w:r>
                  <w:r w:rsidR="008B72A3">
                    <w:rPr>
                      <w:rFonts w:hint="eastAsia"/>
                    </w:rPr>
                    <w:t>전송하는</w:t>
                  </w:r>
                  <w:bookmarkStart w:id="12" w:name="_GoBack"/>
                  <w:bookmarkEnd w:id="12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성공하면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true, </w:t>
                  </w:r>
                  <w:r>
                    <w:rPr>
                      <w:rFonts w:hint="eastAsia"/>
                    </w:rPr>
                    <w:t>실패하면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fasle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반환하는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함수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1BFEC9C6" w14:textId="77777777" w:rsidR="00CE54FC" w:rsidRDefault="00CE54FC" w:rsidP="009F3A63">
            <w:pPr>
              <w:pStyle w:val="af7"/>
              <w:spacing w:after="180"/>
              <w:ind w:left="1200" w:firstLine="0"/>
              <w:jc w:val="center"/>
            </w:pPr>
          </w:p>
        </w:tc>
      </w:tr>
    </w:tbl>
    <w:p w14:paraId="217924D4" w14:textId="77777777" w:rsidR="00FB5979" w:rsidRPr="00CE54FC" w:rsidRDefault="00FB5979" w:rsidP="00FB5979">
      <w:pPr>
        <w:rPr>
          <w:rFonts w:hint="eastAsia"/>
        </w:rPr>
      </w:pPr>
    </w:p>
    <w:sectPr w:rsidR="00FB5979" w:rsidRPr="00CE54FC" w:rsidSect="000659A9">
      <w:headerReference w:type="default" r:id="rId14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4E1B1" w14:textId="77777777" w:rsidR="0035447A" w:rsidRDefault="0035447A">
      <w:r>
        <w:separator/>
      </w:r>
    </w:p>
  </w:endnote>
  <w:endnote w:type="continuationSeparator" w:id="0">
    <w:p w14:paraId="65C2D99D" w14:textId="77777777" w:rsidR="0035447A" w:rsidRDefault="00354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DCB" w14:textId="0D80668F" w:rsidR="009F3A63" w:rsidRDefault="009F3A63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8B72A3"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FE46C" w14:textId="77777777" w:rsidR="0035447A" w:rsidRDefault="0035447A">
      <w:r>
        <w:separator/>
      </w:r>
    </w:p>
  </w:footnote>
  <w:footnote w:type="continuationSeparator" w:id="0">
    <w:p w14:paraId="186BCA14" w14:textId="77777777" w:rsidR="0035447A" w:rsidRDefault="00354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01E29" w14:textId="77777777" w:rsidR="009F3A63" w:rsidRDefault="009F3A63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9F3A63" w14:paraId="0C0C4235" w14:textId="77777777" w:rsidTr="008D354C">
      <w:tc>
        <w:tcPr>
          <w:tcW w:w="2900" w:type="dxa"/>
          <w:shd w:val="clear" w:color="auto" w:fill="auto"/>
        </w:tcPr>
        <w:p w14:paraId="00BE72E8" w14:textId="77777777" w:rsidR="009F3A63" w:rsidRDefault="009F3A63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54AEDBF" w14:textId="77777777" w:rsidR="009F3A63" w:rsidRDefault="009F3A63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468F8C75" w14:textId="77777777" w:rsidR="009F3A63" w:rsidRDefault="009F3A63" w:rsidP="00F0187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4D549104" w14:textId="77777777" w:rsidR="009F3A63" w:rsidRDefault="009F3A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8DC68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44B0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5"/>
  </w:num>
  <w:num w:numId="10">
    <w:abstractNumId w:val="22"/>
  </w:num>
  <w:num w:numId="11">
    <w:abstractNumId w:val="17"/>
  </w:num>
  <w:num w:numId="12">
    <w:abstractNumId w:val="16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4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460C"/>
    <w:rsid w:val="000659A9"/>
    <w:rsid w:val="00096FE6"/>
    <w:rsid w:val="000A59B4"/>
    <w:rsid w:val="000B2EA4"/>
    <w:rsid w:val="000F609E"/>
    <w:rsid w:val="00101807"/>
    <w:rsid w:val="00102ED9"/>
    <w:rsid w:val="001156B5"/>
    <w:rsid w:val="00135928"/>
    <w:rsid w:val="0015265C"/>
    <w:rsid w:val="0016257F"/>
    <w:rsid w:val="001800D8"/>
    <w:rsid w:val="0018428D"/>
    <w:rsid w:val="001A0925"/>
    <w:rsid w:val="001B1EE6"/>
    <w:rsid w:val="001C25B6"/>
    <w:rsid w:val="001C4ACC"/>
    <w:rsid w:val="001C6CAE"/>
    <w:rsid w:val="001E19BE"/>
    <w:rsid w:val="002101FE"/>
    <w:rsid w:val="002169B3"/>
    <w:rsid w:val="00260607"/>
    <w:rsid w:val="00292EC9"/>
    <w:rsid w:val="002A0BA1"/>
    <w:rsid w:val="002A2B6D"/>
    <w:rsid w:val="002A79BA"/>
    <w:rsid w:val="002B5DB2"/>
    <w:rsid w:val="002D00E7"/>
    <w:rsid w:val="002F39C6"/>
    <w:rsid w:val="003032B5"/>
    <w:rsid w:val="00332AC9"/>
    <w:rsid w:val="0035447A"/>
    <w:rsid w:val="00377264"/>
    <w:rsid w:val="003B75E6"/>
    <w:rsid w:val="003E74F7"/>
    <w:rsid w:val="003F41A3"/>
    <w:rsid w:val="00426862"/>
    <w:rsid w:val="0044728D"/>
    <w:rsid w:val="004B657A"/>
    <w:rsid w:val="004C7BD2"/>
    <w:rsid w:val="004E6BBA"/>
    <w:rsid w:val="005031AD"/>
    <w:rsid w:val="005103A8"/>
    <w:rsid w:val="00551AE4"/>
    <w:rsid w:val="00553134"/>
    <w:rsid w:val="005773C3"/>
    <w:rsid w:val="00580E51"/>
    <w:rsid w:val="005908A8"/>
    <w:rsid w:val="0059471D"/>
    <w:rsid w:val="005B5947"/>
    <w:rsid w:val="005E0F0B"/>
    <w:rsid w:val="0060030F"/>
    <w:rsid w:val="0060431C"/>
    <w:rsid w:val="00615A56"/>
    <w:rsid w:val="006243B4"/>
    <w:rsid w:val="00624AC6"/>
    <w:rsid w:val="00627993"/>
    <w:rsid w:val="00655BAD"/>
    <w:rsid w:val="00662131"/>
    <w:rsid w:val="00664F4B"/>
    <w:rsid w:val="006661E4"/>
    <w:rsid w:val="00673797"/>
    <w:rsid w:val="006935C2"/>
    <w:rsid w:val="006B1C3A"/>
    <w:rsid w:val="006C7B6A"/>
    <w:rsid w:val="006D5CF6"/>
    <w:rsid w:val="00730E56"/>
    <w:rsid w:val="007421FA"/>
    <w:rsid w:val="0075031C"/>
    <w:rsid w:val="00757923"/>
    <w:rsid w:val="007618FD"/>
    <w:rsid w:val="007679A3"/>
    <w:rsid w:val="007871AF"/>
    <w:rsid w:val="007A1E8B"/>
    <w:rsid w:val="007C6D74"/>
    <w:rsid w:val="007C7C42"/>
    <w:rsid w:val="007D6731"/>
    <w:rsid w:val="007D68D3"/>
    <w:rsid w:val="007D748D"/>
    <w:rsid w:val="007F7114"/>
    <w:rsid w:val="00826B10"/>
    <w:rsid w:val="008633CB"/>
    <w:rsid w:val="00870EAC"/>
    <w:rsid w:val="0089505D"/>
    <w:rsid w:val="008A32D1"/>
    <w:rsid w:val="008B72A3"/>
    <w:rsid w:val="008C102A"/>
    <w:rsid w:val="008D354C"/>
    <w:rsid w:val="00926448"/>
    <w:rsid w:val="009351F3"/>
    <w:rsid w:val="00945DFE"/>
    <w:rsid w:val="009721AC"/>
    <w:rsid w:val="009763CE"/>
    <w:rsid w:val="009E2ECB"/>
    <w:rsid w:val="009F3A63"/>
    <w:rsid w:val="00A02CBF"/>
    <w:rsid w:val="00A148C1"/>
    <w:rsid w:val="00A23BF8"/>
    <w:rsid w:val="00A55C09"/>
    <w:rsid w:val="00A61A80"/>
    <w:rsid w:val="00A70032"/>
    <w:rsid w:val="00A71179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7D71"/>
    <w:rsid w:val="00B54381"/>
    <w:rsid w:val="00B8270A"/>
    <w:rsid w:val="00BA2520"/>
    <w:rsid w:val="00BE06C1"/>
    <w:rsid w:val="00C42E1D"/>
    <w:rsid w:val="00C618F7"/>
    <w:rsid w:val="00C73694"/>
    <w:rsid w:val="00C90266"/>
    <w:rsid w:val="00CB414C"/>
    <w:rsid w:val="00CB45B8"/>
    <w:rsid w:val="00CB59B0"/>
    <w:rsid w:val="00CC1521"/>
    <w:rsid w:val="00CC5E96"/>
    <w:rsid w:val="00CC7696"/>
    <w:rsid w:val="00CE54FC"/>
    <w:rsid w:val="00CE67C2"/>
    <w:rsid w:val="00CF2DB6"/>
    <w:rsid w:val="00D277A3"/>
    <w:rsid w:val="00D312A8"/>
    <w:rsid w:val="00D65AF2"/>
    <w:rsid w:val="00DE302F"/>
    <w:rsid w:val="00DE47A6"/>
    <w:rsid w:val="00E11E5B"/>
    <w:rsid w:val="00E1335E"/>
    <w:rsid w:val="00E41B7D"/>
    <w:rsid w:val="00E47D4C"/>
    <w:rsid w:val="00E53004"/>
    <w:rsid w:val="00E82099"/>
    <w:rsid w:val="00E831E7"/>
    <w:rsid w:val="00E950B8"/>
    <w:rsid w:val="00E96850"/>
    <w:rsid w:val="00EA133B"/>
    <w:rsid w:val="00EC248F"/>
    <w:rsid w:val="00EC4CBD"/>
    <w:rsid w:val="00EC53D5"/>
    <w:rsid w:val="00F0187D"/>
    <w:rsid w:val="00F03DEA"/>
    <w:rsid w:val="00F102EC"/>
    <w:rsid w:val="00F15911"/>
    <w:rsid w:val="00F20374"/>
    <w:rsid w:val="00F32DA1"/>
    <w:rsid w:val="00F6160A"/>
    <w:rsid w:val="00F71FF5"/>
    <w:rsid w:val="00F9385B"/>
    <w:rsid w:val="00F9776E"/>
    <w:rsid w:val="00FB5979"/>
    <w:rsid w:val="00FC65FF"/>
    <w:rsid w:val="00FD33A2"/>
    <w:rsid w:val="00FD6A6C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E2D2DD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4FC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sz w:val="22"/>
    </w:rPr>
  </w:style>
  <w:style w:type="character" w:customStyle="1" w:styleId="1Char">
    <w:name w:val="제목 1 Char"/>
    <w:basedOn w:val="a0"/>
    <w:link w:val="10"/>
    <w:rsid w:val="00CE54FC"/>
    <w:rPr>
      <w:rFonts w:ascii="Arial" w:eastAsia="돋움" w:hAnsi="Arial"/>
      <w:b/>
      <w:spacing w:val="-14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2F21-2CC5-4163-ACCD-88922A52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116</TotalTime>
  <Pages>12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4143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문영</cp:lastModifiedBy>
  <cp:revision>19</cp:revision>
  <cp:lastPrinted>2001-05-08T04:49:00Z</cp:lastPrinted>
  <dcterms:created xsi:type="dcterms:W3CDTF">2020-06-11T08:19:00Z</dcterms:created>
  <dcterms:modified xsi:type="dcterms:W3CDTF">2020-06-11T10:14:00Z</dcterms:modified>
</cp:coreProperties>
</file>