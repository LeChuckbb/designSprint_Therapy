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00879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1D31E3F3" w14:textId="77777777" w:rsidR="00032A93" w:rsidRDefault="00A70032">
      <w:pPr>
        <w:pStyle w:val="a8"/>
        <w:spacing w:before="1800" w:after="180"/>
        <w:ind w:right="600"/>
      </w:pPr>
      <w:r>
        <w:pict w14:anchorId="326DEEE4"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 w14:anchorId="3E7272A6"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14:paraId="1E029A86" w14:textId="77777777" w:rsidR="00032A93" w:rsidRDefault="00CC1521">
      <w:pPr>
        <w:pStyle w:val="a9"/>
        <w:spacing w:after="720"/>
        <w:ind w:right="1000"/>
      </w:pPr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p w14:paraId="64EED7D3" w14:textId="77777777" w:rsidR="006D5CF6" w:rsidRDefault="006D5CF6" w:rsidP="006D5CF6"/>
    <w:p w14:paraId="39DAAEFE" w14:textId="77777777" w:rsidR="006D5CF6" w:rsidRDefault="006D5CF6" w:rsidP="006D5CF6"/>
    <w:p w14:paraId="15780AFC" w14:textId="77777777" w:rsidR="00F20374" w:rsidRDefault="00F20374" w:rsidP="006D5CF6"/>
    <w:p w14:paraId="394A2EAD" w14:textId="77777777" w:rsidR="00F20374" w:rsidRDefault="00F20374" w:rsidP="006D5CF6"/>
    <w:p w14:paraId="6DED8779" w14:textId="77777777" w:rsidR="00F20374" w:rsidRDefault="00F20374" w:rsidP="006D5CF6"/>
    <w:p w14:paraId="0A3DCE59" w14:textId="73FB5E7B" w:rsidR="00F20374" w:rsidRDefault="00F20374" w:rsidP="006D5CF6"/>
    <w:p w14:paraId="0D647CB0" w14:textId="77777777" w:rsidR="008633CB" w:rsidRDefault="008633CB" w:rsidP="006D5CF6"/>
    <w:p w14:paraId="0021E2BC" w14:textId="631023E8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8633CB">
        <w:rPr>
          <w:spacing w:val="0"/>
          <w:sz w:val="40"/>
        </w:rPr>
        <w:t>7</w:t>
      </w:r>
      <w:r w:rsidRPr="005B51AB">
        <w:rPr>
          <w:rFonts w:hint="eastAsia"/>
          <w:spacing w:val="0"/>
          <w:sz w:val="40"/>
        </w:rPr>
        <w:t>조</w:t>
      </w:r>
      <w:r w:rsidR="008633CB">
        <w:rPr>
          <w:rFonts w:hint="eastAsia"/>
          <w:spacing w:val="0"/>
          <w:sz w:val="40"/>
        </w:rPr>
        <w:t xml:space="preserve"> </w:t>
      </w:r>
      <w:r w:rsidR="008633CB">
        <w:rPr>
          <w:rFonts w:hint="eastAsia"/>
          <w:spacing w:val="0"/>
          <w:sz w:val="40"/>
        </w:rPr>
        <w:t>테라피</w:t>
      </w:r>
    </w:p>
    <w:p w14:paraId="18AD8456" w14:textId="3DC0E241" w:rsidR="008633C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="008633C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 xml:space="preserve">: </w:t>
      </w:r>
      <w:r w:rsidR="009763CE">
        <w:rPr>
          <w:spacing w:val="0"/>
          <w:sz w:val="40"/>
        </w:rPr>
        <w:tab/>
      </w:r>
      <w:r w:rsidR="008633CB">
        <w:rPr>
          <w:spacing w:val="0"/>
          <w:sz w:val="40"/>
        </w:rPr>
        <w:t xml:space="preserve">201302473 </w:t>
      </w:r>
      <w:r w:rsidR="008633CB">
        <w:rPr>
          <w:rFonts w:hint="eastAsia"/>
          <w:spacing w:val="0"/>
          <w:sz w:val="40"/>
        </w:rPr>
        <w:t>장인우</w:t>
      </w:r>
    </w:p>
    <w:p w14:paraId="586ABC7F" w14:textId="64088F47" w:rsidR="008633CB" w:rsidRDefault="008633CB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 w:rsidR="009763CE">
        <w:rPr>
          <w:spacing w:val="0"/>
          <w:sz w:val="40"/>
        </w:rPr>
        <w:tab/>
      </w:r>
      <w:r>
        <w:rPr>
          <w:spacing w:val="0"/>
          <w:sz w:val="40"/>
        </w:rPr>
        <w:t>201604141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박재욱</w:t>
      </w:r>
    </w:p>
    <w:p w14:paraId="4C3E749A" w14:textId="33BCFB24" w:rsidR="008633CB" w:rsidRPr="005B51AB" w:rsidRDefault="008633CB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 xml:space="preserve">201604145 </w:t>
      </w:r>
      <w:r>
        <w:rPr>
          <w:rFonts w:hint="eastAsia"/>
          <w:spacing w:val="0"/>
          <w:sz w:val="40"/>
        </w:rPr>
        <w:t>이문영</w:t>
      </w:r>
    </w:p>
    <w:p w14:paraId="45D43B23" w14:textId="634E9D52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8633CB">
        <w:rPr>
          <w:rFonts w:hint="eastAsia"/>
          <w:spacing w:val="0"/>
          <w:sz w:val="40"/>
        </w:rPr>
        <w:t>김영국</w:t>
      </w:r>
      <w:r w:rsidR="008633CB">
        <w:rPr>
          <w:rFonts w:hint="eastAsia"/>
          <w:spacing w:val="0"/>
          <w:sz w:val="40"/>
        </w:rPr>
        <w:t xml:space="preserve"> </w:t>
      </w:r>
      <w:r w:rsidR="008633CB">
        <w:rPr>
          <w:rFonts w:hint="eastAsia"/>
          <w:spacing w:val="0"/>
          <w:sz w:val="40"/>
        </w:rPr>
        <w:t>교수님</w:t>
      </w:r>
      <w:r w:rsidR="008633CB"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79ED98EF" w14:textId="77777777" w:rsidR="00E11E5B" w:rsidRPr="00F20374" w:rsidRDefault="00E11E5B" w:rsidP="006D5CF6">
      <w:pPr>
        <w:sectPr w:rsidR="00E11E5B" w:rsidRPr="00F2037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B110641" w14:textId="77777777" w:rsidR="00032A93" w:rsidRDefault="00F102EC">
      <w:pPr>
        <w:pStyle w:val="ab"/>
        <w:spacing w:after="360"/>
      </w:pPr>
      <w:r>
        <w:lastRenderedPageBreak/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4257"/>
        <w:gridCol w:w="2366"/>
      </w:tblGrid>
      <w:tr w:rsidR="00032A93" w14:paraId="3EFE77AF" w14:textId="77777777" w:rsidTr="009763CE">
        <w:tc>
          <w:tcPr>
            <w:tcW w:w="645" w:type="dxa"/>
            <w:shd w:val="clear" w:color="auto" w:fill="B3B3B3"/>
          </w:tcPr>
          <w:p w14:paraId="4729C826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28F04029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257" w:type="dxa"/>
            <w:shd w:val="clear" w:color="auto" w:fill="B3B3B3"/>
          </w:tcPr>
          <w:p w14:paraId="23DA1D05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2366" w:type="dxa"/>
            <w:shd w:val="clear" w:color="auto" w:fill="B3B3B3"/>
          </w:tcPr>
          <w:p w14:paraId="0197FE2B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25414E75" w14:textId="77777777" w:rsidTr="009763CE">
        <w:tc>
          <w:tcPr>
            <w:tcW w:w="645" w:type="dxa"/>
          </w:tcPr>
          <w:p w14:paraId="43425A07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6384A199" w14:textId="1A157685" w:rsidR="00032A93" w:rsidRDefault="008633CB" w:rsidP="00F20374">
            <w:pPr>
              <w:rPr>
                <w:spacing w:val="-20"/>
              </w:rPr>
            </w:pPr>
            <w:r>
              <w:rPr>
                <w:spacing w:val="-20"/>
              </w:rPr>
              <w:t>2020/05/08</w:t>
            </w:r>
          </w:p>
        </w:tc>
        <w:tc>
          <w:tcPr>
            <w:tcW w:w="4257" w:type="dxa"/>
          </w:tcPr>
          <w:p w14:paraId="7238495D" w14:textId="0657EB88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14:paraId="74636C5E" w14:textId="31F6A5C3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032A93" w14:paraId="78568A8E" w14:textId="77777777" w:rsidTr="009763CE">
        <w:tc>
          <w:tcPr>
            <w:tcW w:w="645" w:type="dxa"/>
          </w:tcPr>
          <w:p w14:paraId="556B9F2B" w14:textId="611AC364" w:rsidR="00032A93" w:rsidRDefault="009763C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CC60519" w14:textId="5B081BAE" w:rsidR="00032A93" w:rsidRDefault="009763CE">
            <w:pPr>
              <w:rPr>
                <w:spacing w:val="-20"/>
              </w:rPr>
            </w:pPr>
            <w:r>
              <w:rPr>
                <w:spacing w:val="-20"/>
              </w:rPr>
              <w:t>2020/05/09</w:t>
            </w:r>
          </w:p>
        </w:tc>
        <w:tc>
          <w:tcPr>
            <w:tcW w:w="4257" w:type="dxa"/>
          </w:tcPr>
          <w:p w14:paraId="73BE46B4" w14:textId="15A990E4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2366" w:type="dxa"/>
          </w:tcPr>
          <w:p w14:paraId="65AB5130" w14:textId="19957040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</w:tbl>
    <w:p w14:paraId="1DA724FB" w14:textId="77777777" w:rsidR="00032A93" w:rsidRDefault="00032A93">
      <w:pPr>
        <w:rPr>
          <w:spacing w:val="-20"/>
        </w:rPr>
      </w:pPr>
    </w:p>
    <w:p w14:paraId="30426602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7E5036BC" w14:textId="77777777" w:rsidR="00DE47A6" w:rsidRPr="001C4ACC" w:rsidRDefault="00377264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2512698" w:history="1">
        <w:r w:rsidR="00DE47A6" w:rsidRPr="004111E8">
          <w:rPr>
            <w:rStyle w:val="af"/>
            <w:noProof/>
          </w:rPr>
          <w:t>1.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Introduction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_Toc452512698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14:paraId="6650CC98" w14:textId="77777777" w:rsidR="00DE47A6" w:rsidRPr="001C4ACC" w:rsidRDefault="00A70032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 w:rsidR="00DE47A6" w:rsidRPr="004111E8">
          <w:rPr>
            <w:rStyle w:val="af"/>
            <w:noProof/>
          </w:rPr>
          <w:t>1.1.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Objective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_Toc452512699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14:paraId="44C5DEA0" w14:textId="77777777" w:rsidR="00DE47A6" w:rsidRPr="001C4ACC" w:rsidRDefault="00A7003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4111E8">
          <w:rPr>
            <w:rStyle w:val="af"/>
            <w:noProof/>
          </w:rPr>
          <w:t>2.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14:paraId="75FA802E" w14:textId="77777777" w:rsidR="00DE47A6" w:rsidRPr="001C4ACC" w:rsidRDefault="00A7003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4111E8">
          <w:rPr>
            <w:rStyle w:val="af"/>
            <w:noProof/>
          </w:rPr>
          <w:t>3.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Use Case</w:t>
        </w:r>
        <w:r w:rsidR="00DE47A6" w:rsidRPr="004111E8">
          <w:rPr>
            <w:rStyle w:val="af"/>
            <w:noProof/>
          </w:rPr>
          <w:t>와</w:t>
        </w:r>
        <w:r w:rsidR="00DE47A6" w:rsidRPr="004111E8">
          <w:rPr>
            <w:rStyle w:val="af"/>
            <w:noProof/>
          </w:rPr>
          <w:t xml:space="preserve"> Class </w:t>
        </w:r>
        <w:r w:rsidR="00DE47A6" w:rsidRPr="004111E8">
          <w:rPr>
            <w:rStyle w:val="af"/>
            <w:noProof/>
          </w:rPr>
          <w:t>간의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관계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_Toc452512701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14:paraId="26145FAC" w14:textId="77777777" w:rsidR="00DE47A6" w:rsidRPr="001C4ACC" w:rsidRDefault="00A70032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702" w:history="1">
        <w:r w:rsidR="00DE47A6" w:rsidRPr="004111E8">
          <w:rPr>
            <w:rStyle w:val="af"/>
            <w:noProof/>
          </w:rPr>
          <w:t>3.1.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UC: </w:t>
        </w:r>
        <w:r w:rsidR="00DE47A6" w:rsidRPr="004111E8">
          <w:rPr>
            <w:rStyle w:val="af"/>
            <w:noProof/>
          </w:rPr>
          <w:t>시스템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모니터링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_Toc452512702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14:paraId="76A6FFCE" w14:textId="77777777" w:rsidR="00DE47A6" w:rsidRPr="001C4ACC" w:rsidRDefault="00A7003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4111E8">
          <w:rPr>
            <w:rStyle w:val="af"/>
            <w:noProof/>
          </w:rPr>
          <w:t>4.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Class </w:t>
        </w:r>
        <w:r w:rsidR="00DE47A6" w:rsidRPr="004111E8">
          <w:rPr>
            <w:rStyle w:val="af"/>
            <w:noProof/>
          </w:rPr>
          <w:t>명세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_Toc452512703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8</w:t>
        </w:r>
        <w:r w:rsidR="00DE47A6">
          <w:rPr>
            <w:noProof/>
            <w:webHidden/>
          </w:rPr>
          <w:fldChar w:fldCharType="end"/>
        </w:r>
      </w:hyperlink>
    </w:p>
    <w:p w14:paraId="7FB0761F" w14:textId="77777777" w:rsidR="002A79BA" w:rsidRPr="00A27DEE" w:rsidRDefault="00377264" w:rsidP="002A79BA">
      <w:r>
        <w:fldChar w:fldCharType="end"/>
      </w:r>
    </w:p>
    <w:p w14:paraId="2FB07FDE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1264430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5412A56D" w14:textId="51B7E8D2" w:rsidR="00DE47A6" w:rsidRPr="001C4ACC" w:rsidRDefault="0037726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2512600" w:history="1">
        <w:r w:rsidR="00DE47A6" w:rsidRPr="0019751B">
          <w:rPr>
            <w:rStyle w:val="af"/>
            <w:noProof/>
          </w:rPr>
          <w:t>Figure 1 – System 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89505D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14:paraId="6A612514" w14:textId="77777777" w:rsidR="002A79BA" w:rsidRDefault="00377264" w:rsidP="001A0925">
      <w:r>
        <w:fldChar w:fldCharType="end"/>
      </w:r>
    </w:p>
    <w:p w14:paraId="2BD87258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9A75A09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2512698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5CBE7328" w14:textId="002656AB" w:rsidR="00B8270A" w:rsidRPr="00B8270A" w:rsidRDefault="00032A93" w:rsidP="00B8270A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2512699"/>
      <w:r>
        <w:rPr>
          <w:rFonts w:hint="eastAsia"/>
        </w:rPr>
        <w:t>Objective</w:t>
      </w:r>
      <w:bookmarkEnd w:id="3"/>
      <w:bookmarkEnd w:id="4"/>
      <w:bookmarkEnd w:id="5"/>
    </w:p>
    <w:p w14:paraId="77BA8270" w14:textId="6ECBFDDA" w:rsidR="00B8270A" w:rsidRPr="0060431C" w:rsidRDefault="00B8270A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 문서는 인공지능을 기반으로 한 아동 그림 심리 상담 어플리케이션의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클래스 다이어그램)에 대한 내용을 기술하고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시스템 차원의 클래스 다이어그램과 각 클래스에 대한 명세를 포함한다.</w:t>
      </w:r>
    </w:p>
    <w:p w14:paraId="31FD70E5" w14:textId="7BDDC5E1"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52512700"/>
      <w:r w:rsidR="00CC1521">
        <w:rPr>
          <w:rFonts w:hint="eastAsia"/>
        </w:rPr>
        <w:lastRenderedPageBreak/>
        <w:t xml:space="preserve">Class </w:t>
      </w:r>
      <w:r>
        <w:rPr>
          <w:rFonts w:hint="eastAsia"/>
        </w:rPr>
        <w:t>Diagram</w:t>
      </w:r>
      <w:bookmarkEnd w:id="6"/>
      <w:bookmarkEnd w:id="7"/>
    </w:p>
    <w:p w14:paraId="62E0BCC2" w14:textId="7D50E51B" w:rsidR="00826B10" w:rsidRDefault="00826B10" w:rsidP="00826B10">
      <w:pPr>
        <w:pStyle w:val="a3"/>
        <w:spacing w:after="180"/>
        <w:ind w:left="1200"/>
      </w:pPr>
    </w:p>
    <w:p w14:paraId="1AE2B3BF" w14:textId="753F1715" w:rsidR="0089505D" w:rsidRDefault="007D748D" w:rsidP="0089505D">
      <w:pPr>
        <w:pStyle w:val="a3"/>
        <w:keepNext/>
        <w:spacing w:after="180"/>
        <w:ind w:leftChars="0" w:left="0"/>
        <w:jc w:val="center"/>
      </w:pPr>
      <w:r>
        <w:rPr>
          <w:noProof/>
        </w:rPr>
        <w:pict w14:anchorId="6F9D0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25.75pt;height:405.4pt;visibility:visible;mso-wrap-style:square">
            <v:imagedata r:id="rId10" o:title=""/>
          </v:shape>
        </w:pict>
      </w:r>
    </w:p>
    <w:p w14:paraId="22D930D7" w14:textId="0F233B45" w:rsidR="00826B10" w:rsidRDefault="00FD6A6C" w:rsidP="00FD6A6C">
      <w:pPr>
        <w:pStyle w:val="ac"/>
        <w:spacing w:after="180"/>
        <w:ind w:left="1200"/>
        <w:jc w:val="center"/>
      </w:pPr>
      <w:r>
        <w:t>Figure 1– System Class Diagram</w:t>
      </w:r>
    </w:p>
    <w:p w14:paraId="01337729" w14:textId="77777777" w:rsidR="001A0925" w:rsidRDefault="001A0925" w:rsidP="00826B10"/>
    <w:p w14:paraId="2E6F0536" w14:textId="77777777" w:rsidR="001A0925" w:rsidRDefault="001A0925" w:rsidP="00826B10"/>
    <w:p w14:paraId="7427ADA0" w14:textId="77777777" w:rsidR="001A0925" w:rsidRDefault="001A0925" w:rsidP="00826B10"/>
    <w:p w14:paraId="313CC3A2" w14:textId="77777777" w:rsidR="001A0925" w:rsidRDefault="001A0925" w:rsidP="00826B10"/>
    <w:p w14:paraId="0329DA53" w14:textId="77777777" w:rsidR="00826B10" w:rsidRPr="00FF5023" w:rsidRDefault="00826B10" w:rsidP="00826B10"/>
    <w:p w14:paraId="77A945AA" w14:textId="77777777" w:rsidR="00F20374" w:rsidRDefault="001156B5">
      <w:pPr>
        <w:pStyle w:val="10"/>
        <w:spacing w:before="540" w:after="360"/>
      </w:pPr>
      <w:bookmarkStart w:id="8" w:name="_Toc513955119"/>
      <w:r>
        <w:br w:type="page"/>
      </w:r>
      <w:bookmarkStart w:id="9" w:name="_Toc452512701"/>
      <w:bookmarkEnd w:id="8"/>
      <w:r w:rsidR="00F20374">
        <w:rPr>
          <w:rFonts w:hint="eastAsia"/>
        </w:rPr>
        <w:lastRenderedPageBreak/>
        <w:t>Use Case</w:t>
      </w:r>
      <w:r w:rsidR="00F20374">
        <w:rPr>
          <w:rFonts w:hint="eastAsia"/>
        </w:rPr>
        <w:t>와</w:t>
      </w:r>
      <w:r w:rsidR="00F20374">
        <w:rPr>
          <w:rFonts w:hint="eastAsia"/>
        </w:rPr>
        <w:t xml:space="preserve"> </w:t>
      </w:r>
      <w:r w:rsidR="00F20374">
        <w:t xml:space="preserve">Class </w:t>
      </w:r>
      <w:r w:rsidR="00F20374">
        <w:rPr>
          <w:rFonts w:hint="eastAsia"/>
        </w:rPr>
        <w:t>간의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관계</w:t>
      </w:r>
      <w:bookmarkEnd w:id="9"/>
    </w:p>
    <w:p w14:paraId="0DEDF9CB" w14:textId="28E98F44" w:rsidR="00B8270A" w:rsidRPr="00B8270A" w:rsidRDefault="0005460C" w:rsidP="00B8270A">
      <w:pPr>
        <w:pStyle w:val="2"/>
        <w:spacing w:before="360" w:after="360"/>
      </w:pPr>
      <w:bookmarkStart w:id="10" w:name="_Toc452512702"/>
      <w:r>
        <w:rPr>
          <w:rFonts w:hint="eastAsia"/>
        </w:rPr>
        <w:t xml:space="preserve">UC: </w:t>
      </w:r>
      <w:bookmarkEnd w:id="10"/>
      <w:r w:rsidR="000A59B4">
        <w:rPr>
          <w:rFonts w:hint="eastAsia"/>
        </w:rPr>
        <w:t>H</w:t>
      </w:r>
      <w:r w:rsidR="000A59B4">
        <w:t xml:space="preserve">TP </w:t>
      </w:r>
      <w:r w:rsidR="000A59B4">
        <w:rPr>
          <w:rFonts w:hint="eastAsia"/>
        </w:rPr>
        <w:t>검사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6822"/>
      </w:tblGrid>
      <w:tr w:rsidR="001C4ACC" w14:paraId="4BDEFA3C" w14:textId="77777777" w:rsidTr="00627993">
        <w:trPr>
          <w:trHeight w:val="1032"/>
        </w:trPr>
        <w:tc>
          <w:tcPr>
            <w:tcW w:w="1447" w:type="dxa"/>
            <w:shd w:val="clear" w:color="auto" w:fill="C6D9F1"/>
            <w:vAlign w:val="center"/>
          </w:tcPr>
          <w:p w14:paraId="1589A194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5C086CDA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6822" w:type="dxa"/>
            <w:shd w:val="clear" w:color="auto" w:fill="C6D9F1"/>
            <w:vAlign w:val="center"/>
          </w:tcPr>
          <w:p w14:paraId="4A44C8FA" w14:textId="3F9A1B90" w:rsidR="00F20374" w:rsidRPr="001C4ACC" w:rsidRDefault="00FD6A6C" w:rsidP="001C4ACC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HTP </w:t>
            </w:r>
            <w:r>
              <w:rPr>
                <w:rFonts w:ascii="굴림" w:eastAsia="굴림" w:hAnsi="굴림" w:hint="eastAsia"/>
                <w:b/>
                <w:sz w:val="22"/>
              </w:rPr>
              <w:t>검사</w:t>
            </w:r>
            <w:r w:rsidR="00664F4B"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 w:rsidR="00664F4B">
              <w:rPr>
                <w:rFonts w:ascii="굴림" w:eastAsia="굴림" w:hAnsi="굴림"/>
                <w:b/>
                <w:sz w:val="22"/>
              </w:rPr>
              <w:t>(</w:t>
            </w:r>
            <w:r w:rsidR="00664F4B">
              <w:rPr>
                <w:rFonts w:ascii="굴림" w:eastAsia="굴림" w:hAnsi="굴림" w:hint="eastAsia"/>
                <w:b/>
                <w:sz w:val="22"/>
              </w:rPr>
              <w:t>사용자)</w:t>
            </w:r>
          </w:p>
        </w:tc>
      </w:tr>
      <w:tr w:rsidR="001C4ACC" w14:paraId="5948932C" w14:textId="77777777" w:rsidTr="00627993">
        <w:trPr>
          <w:trHeight w:val="4102"/>
        </w:trPr>
        <w:tc>
          <w:tcPr>
            <w:tcW w:w="1447" w:type="dxa"/>
            <w:shd w:val="clear" w:color="auto" w:fill="C6D9F1"/>
            <w:vAlign w:val="center"/>
          </w:tcPr>
          <w:p w14:paraId="44329A5A" w14:textId="63F0F2D3" w:rsidR="00F20374" w:rsidRPr="001C4ACC" w:rsidRDefault="00F71FF5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6822" w:type="dxa"/>
            <w:shd w:val="clear" w:color="auto" w:fill="auto"/>
          </w:tcPr>
          <w:p w14:paraId="085C557F" w14:textId="2920F78B" w:rsidR="00F20374" w:rsidRDefault="00A70032" w:rsidP="00F20374">
            <w:r>
              <w:rPr>
                <w:noProof/>
              </w:rPr>
              <w:pict w14:anchorId="6EA41E07">
                <v:shape id="_x0000_i1026" type="#_x0000_t75" style="width:315.65pt;height:250.45pt;visibility:visible;mso-wrap-style:square">
                  <v:imagedata r:id="rId11" o:title=""/>
                </v:shape>
              </w:pict>
            </w:r>
          </w:p>
        </w:tc>
      </w:tr>
    </w:tbl>
    <w:p w14:paraId="00FF355F" w14:textId="0856F8D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B94742C" w14:textId="59397454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C30AB23" w14:textId="4222116A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50983F6" w14:textId="2918306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20050C66" w14:textId="43DFC1A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A150107" w14:textId="12D54FD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C6402E2" w14:textId="43CF588A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4848811" w14:textId="7777777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1D38893" w14:textId="0A2050A4" w:rsidR="000A59B4" w:rsidRPr="000A59B4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상담사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7128"/>
      </w:tblGrid>
      <w:tr w:rsidR="000A59B4" w14:paraId="2CC7A89F" w14:textId="77777777" w:rsidTr="00627993">
        <w:trPr>
          <w:trHeight w:val="1194"/>
        </w:trPr>
        <w:tc>
          <w:tcPr>
            <w:tcW w:w="1512" w:type="dxa"/>
            <w:shd w:val="clear" w:color="auto" w:fill="C6D9F1"/>
            <w:vAlign w:val="center"/>
          </w:tcPr>
          <w:p w14:paraId="312C253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59B986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28" w:type="dxa"/>
            <w:shd w:val="clear" w:color="auto" w:fill="C6D9F1"/>
            <w:vAlign w:val="center"/>
          </w:tcPr>
          <w:p w14:paraId="3D3170F8" w14:textId="29778C59" w:rsidR="000A59B4" w:rsidRPr="001C4ACC" w:rsidRDefault="000A59B4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상담사 찾기</w:t>
            </w:r>
            <w:r w:rsidR="00627993">
              <w:rPr>
                <w:rFonts w:ascii="굴림" w:eastAsia="굴림" w:hAnsi="굴림" w:hint="eastAsia"/>
                <w:b/>
              </w:rPr>
              <w:t xml:space="preserve"> </w:t>
            </w:r>
            <w:r w:rsidR="00627993">
              <w:rPr>
                <w:rFonts w:ascii="굴림" w:eastAsia="굴림" w:hAnsi="굴림"/>
                <w:b/>
              </w:rPr>
              <w:t>(</w:t>
            </w:r>
            <w:r w:rsidR="00627993">
              <w:rPr>
                <w:rFonts w:ascii="굴림" w:eastAsia="굴림" w:hAnsi="굴림" w:hint="eastAsia"/>
                <w:b/>
              </w:rPr>
              <w:t>사용자)</w:t>
            </w:r>
          </w:p>
        </w:tc>
      </w:tr>
      <w:tr w:rsidR="000A59B4" w14:paraId="16FE486F" w14:textId="77777777" w:rsidTr="00627993">
        <w:trPr>
          <w:trHeight w:val="4744"/>
        </w:trPr>
        <w:tc>
          <w:tcPr>
            <w:tcW w:w="1512" w:type="dxa"/>
            <w:shd w:val="clear" w:color="auto" w:fill="C6D9F1"/>
            <w:vAlign w:val="center"/>
          </w:tcPr>
          <w:p w14:paraId="029C9D0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28" w:type="dxa"/>
            <w:shd w:val="clear" w:color="auto" w:fill="auto"/>
          </w:tcPr>
          <w:p w14:paraId="0904C4CB" w14:textId="7DCF37D2" w:rsidR="000A59B4" w:rsidRDefault="007D748D" w:rsidP="008633CB">
            <w:r>
              <w:rPr>
                <w:noProof/>
              </w:rPr>
              <w:pict w14:anchorId="3013AC8C">
                <v:shape id="_x0000_i1027" type="#_x0000_t75" style="width:345.9pt;height:255.15pt;visibility:visible;mso-wrap-style:square">
                  <v:imagedata r:id="rId12" o:title=""/>
                </v:shape>
              </w:pict>
            </w:r>
          </w:p>
        </w:tc>
      </w:tr>
    </w:tbl>
    <w:p w14:paraId="09679132" w14:textId="19A5A50D" w:rsidR="00627993" w:rsidRDefault="00627993" w:rsidP="00627993"/>
    <w:p w14:paraId="02B9B34D" w14:textId="292040B4" w:rsidR="00627993" w:rsidRDefault="00627993" w:rsidP="00627993"/>
    <w:p w14:paraId="555F07EB" w14:textId="39BF9AA3" w:rsidR="00627993" w:rsidRDefault="00627993" w:rsidP="00627993"/>
    <w:p w14:paraId="069C3802" w14:textId="321D6192" w:rsidR="00627993" w:rsidRDefault="00627993" w:rsidP="00627993"/>
    <w:p w14:paraId="2C34E466" w14:textId="042AE60A" w:rsidR="00627993" w:rsidRDefault="00627993" w:rsidP="00627993"/>
    <w:p w14:paraId="7CC7BDF5" w14:textId="15CF6647" w:rsidR="00627993" w:rsidRDefault="00627993" w:rsidP="00627993"/>
    <w:p w14:paraId="50937873" w14:textId="4480B8A2" w:rsidR="00627993" w:rsidRDefault="00627993" w:rsidP="00627993"/>
    <w:p w14:paraId="1937E510" w14:textId="105B51DC" w:rsidR="00627993" w:rsidRDefault="00627993" w:rsidP="00627993"/>
    <w:p w14:paraId="1A601D7F" w14:textId="77777777" w:rsidR="00627993" w:rsidRPr="00627993" w:rsidRDefault="00627993" w:rsidP="00627993"/>
    <w:p w14:paraId="6D08D3B2" w14:textId="13A6E76A" w:rsidR="00627993" w:rsidRPr="000A59B4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결제</w:t>
      </w:r>
    </w:p>
    <w:tbl>
      <w:tblPr>
        <w:tblW w:w="8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7235"/>
      </w:tblGrid>
      <w:tr w:rsidR="000A59B4" w14:paraId="319C896A" w14:textId="77777777" w:rsidTr="00627993">
        <w:trPr>
          <w:trHeight w:val="1243"/>
        </w:trPr>
        <w:tc>
          <w:tcPr>
            <w:tcW w:w="1534" w:type="dxa"/>
            <w:shd w:val="clear" w:color="auto" w:fill="C6D9F1"/>
            <w:vAlign w:val="center"/>
          </w:tcPr>
          <w:p w14:paraId="00FD0F2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073A1133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235" w:type="dxa"/>
            <w:shd w:val="clear" w:color="auto" w:fill="C6D9F1"/>
            <w:vAlign w:val="center"/>
          </w:tcPr>
          <w:p w14:paraId="59B28B72" w14:textId="39DB1D6E" w:rsidR="000A59B4" w:rsidRPr="001C4ACC" w:rsidRDefault="000A59B4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결제</w:t>
            </w:r>
            <w:r w:rsidR="00627993">
              <w:rPr>
                <w:rFonts w:ascii="굴림" w:eastAsia="굴림" w:hAnsi="굴림" w:hint="eastAsia"/>
                <w:b/>
              </w:rPr>
              <w:t xml:space="preserve"> </w:t>
            </w:r>
            <w:r w:rsidR="00627993">
              <w:rPr>
                <w:rFonts w:ascii="굴림" w:eastAsia="굴림" w:hAnsi="굴림"/>
                <w:b/>
              </w:rPr>
              <w:t>(</w:t>
            </w:r>
            <w:r w:rsidR="00627993">
              <w:rPr>
                <w:rFonts w:ascii="굴림" w:eastAsia="굴림" w:hAnsi="굴림" w:hint="eastAsia"/>
                <w:b/>
              </w:rPr>
              <w:t>사용자)</w:t>
            </w:r>
          </w:p>
        </w:tc>
      </w:tr>
      <w:tr w:rsidR="000A59B4" w14:paraId="332147ED" w14:textId="77777777" w:rsidTr="00627993">
        <w:trPr>
          <w:trHeight w:val="4940"/>
        </w:trPr>
        <w:tc>
          <w:tcPr>
            <w:tcW w:w="1534" w:type="dxa"/>
            <w:shd w:val="clear" w:color="auto" w:fill="C6D9F1"/>
            <w:vAlign w:val="center"/>
          </w:tcPr>
          <w:p w14:paraId="5D50865E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235" w:type="dxa"/>
            <w:shd w:val="clear" w:color="auto" w:fill="auto"/>
          </w:tcPr>
          <w:p w14:paraId="245D876E" w14:textId="478D7AC5" w:rsidR="000A59B4" w:rsidRDefault="00A70032" w:rsidP="008633CB">
            <w:r>
              <w:rPr>
                <w:noProof/>
              </w:rPr>
              <w:pict w14:anchorId="62FE0EDF">
                <v:shape id="_x0000_i1028" type="#_x0000_t75" style="width:188.35pt;height:510.25pt;visibility:visible;mso-wrap-style:square">
                  <v:imagedata r:id="rId13" o:title=""/>
                </v:shape>
              </w:pict>
            </w:r>
          </w:p>
        </w:tc>
      </w:tr>
    </w:tbl>
    <w:p w14:paraId="00367C7E" w14:textId="7777777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9A4FCB3" w14:textId="1EC5E82E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회원가입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7C5CE83A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697F157F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4B68AB5D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0982DCCA" w14:textId="127EF003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회원가입 </w:t>
            </w:r>
            <w:r>
              <w:rPr>
                <w:rFonts w:ascii="굴림" w:eastAsia="굴림" w:hAnsi="굴림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사용자</w:t>
            </w:r>
            <w:r>
              <w:rPr>
                <w:rFonts w:ascii="굴림" w:eastAsia="굴림" w:hAnsi="굴림"/>
                <w:b/>
              </w:rPr>
              <w:t>/</w:t>
            </w:r>
            <w:r>
              <w:rPr>
                <w:rFonts w:ascii="굴림" w:eastAsia="굴림" w:hAnsi="굴림" w:hint="eastAsia"/>
                <w:b/>
              </w:rPr>
              <w:t>상담사)</w:t>
            </w:r>
          </w:p>
        </w:tc>
      </w:tr>
      <w:tr w:rsidR="000A59B4" w14:paraId="4A4BEFF4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345F7C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5C8A8CE4" w14:textId="490F59A4" w:rsidR="000A59B4" w:rsidRDefault="007D748D" w:rsidP="008633CB">
            <w:r>
              <w:rPr>
                <w:noProof/>
              </w:rPr>
              <w:pict w14:anchorId="798A4894">
                <v:shape id="_x0000_i1029" type="#_x0000_t75" style="width:348.5pt;height:218.1pt;visibility:visible;mso-wrap-style:square">
                  <v:imagedata r:id="rId14" o:title=""/>
                </v:shape>
              </w:pict>
            </w:r>
          </w:p>
        </w:tc>
      </w:tr>
    </w:tbl>
    <w:p w14:paraId="0EB55191" w14:textId="251E7521" w:rsidR="00FD6A6C" w:rsidRDefault="00FD6A6C" w:rsidP="00F20374">
      <w:pPr>
        <w:rPr>
          <w:rFonts w:ascii="굴림" w:eastAsia="굴림" w:hAnsi="굴림"/>
          <w:b/>
          <w:sz w:val="24"/>
          <w:szCs w:val="24"/>
        </w:rPr>
      </w:pPr>
    </w:p>
    <w:p w14:paraId="1C802E42" w14:textId="7C7B677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53C9FF0" w14:textId="21D0891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827F518" w14:textId="0FF28D56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6724DA22" w14:textId="0BD1258B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199FB24" w14:textId="3B449661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149DC48" w14:textId="19949638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1B7E446A" w14:textId="6612D96D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C2C264D" w14:textId="7777777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7116740" w14:textId="01773D1F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>UC:</w:t>
      </w:r>
      <w:r>
        <w:t xml:space="preserve"> </w:t>
      </w:r>
      <w:r>
        <w:rPr>
          <w:rFonts w:hint="eastAsia"/>
        </w:rPr>
        <w:t>상담하기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3BEE6470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31B2C610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3265160D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6B0BBA13" w14:textId="32D6E21F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상담하기 </w:t>
            </w:r>
            <w:r>
              <w:rPr>
                <w:rFonts w:ascii="굴림" w:eastAsia="굴림" w:hAnsi="굴림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사용자/상담사)</w:t>
            </w:r>
          </w:p>
        </w:tc>
      </w:tr>
      <w:tr w:rsidR="000A59B4" w14:paraId="2C9F5D4F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38FE824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07C85CDE" w14:textId="4D25DC8B" w:rsidR="000A59B4" w:rsidRDefault="007D748D" w:rsidP="008633CB">
            <w:r>
              <w:rPr>
                <w:noProof/>
              </w:rPr>
              <w:pict w14:anchorId="72374383">
                <v:shape id="_x0000_i1030" type="#_x0000_t75" style="width:349.05pt;height:369.4pt;visibility:visible;mso-wrap-style:square">
                  <v:imagedata r:id="rId15" o:title=""/>
                </v:shape>
              </w:pict>
            </w:r>
          </w:p>
        </w:tc>
      </w:tr>
    </w:tbl>
    <w:p w14:paraId="34884E59" w14:textId="5DC2264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C435FB6" w14:textId="7777777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5CC1A39" w14:textId="72827288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고객관리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34D52BEE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7216BEB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6D9F73A8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1924D391" w14:textId="31E308ED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고객관리(상담사)</w:t>
            </w:r>
          </w:p>
        </w:tc>
      </w:tr>
      <w:tr w:rsidR="000A59B4" w14:paraId="3D2FE495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71032386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04A15B15" w14:textId="3D8602EB" w:rsidR="000A59B4" w:rsidRDefault="007D748D" w:rsidP="008633CB">
            <w:r>
              <w:rPr>
                <w:noProof/>
              </w:rPr>
              <w:pict w14:anchorId="2A4894ED">
                <v:shape id="_x0000_i1031" type="#_x0000_t75" style="width:349.55pt;height:373.05pt;visibility:visible;mso-wrap-style:square">
                  <v:imagedata r:id="rId16" o:title=""/>
                </v:shape>
              </w:pict>
            </w:r>
          </w:p>
        </w:tc>
      </w:tr>
    </w:tbl>
    <w:p w14:paraId="759BEF9B" w14:textId="7A43F1EF" w:rsidR="00096FE6" w:rsidRDefault="00096FE6" w:rsidP="00F20374">
      <w:pPr>
        <w:rPr>
          <w:rFonts w:ascii="굴림" w:eastAsia="굴림" w:hAnsi="굴림"/>
          <w:b/>
          <w:sz w:val="24"/>
          <w:szCs w:val="24"/>
        </w:rPr>
      </w:pPr>
    </w:p>
    <w:p w14:paraId="1BA55BEE" w14:textId="77777777" w:rsidR="00096FE6" w:rsidRDefault="00096FE6" w:rsidP="00F20374">
      <w:pPr>
        <w:rPr>
          <w:rFonts w:ascii="굴림" w:eastAsia="굴림" w:hAnsi="굴림"/>
          <w:b/>
          <w:sz w:val="24"/>
          <w:szCs w:val="24"/>
        </w:rPr>
      </w:pPr>
    </w:p>
    <w:p w14:paraId="2F290962" w14:textId="6FA114A7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일정관리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08073376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5459BF87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12159076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6053C05A" w14:textId="40C72848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일정관리(상담사)</w:t>
            </w:r>
          </w:p>
        </w:tc>
      </w:tr>
      <w:tr w:rsidR="000A59B4" w14:paraId="74538FFA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74DE586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7FE7A28A" w14:textId="4BFD546B" w:rsidR="000A59B4" w:rsidRDefault="007D748D" w:rsidP="008633CB">
            <w:r>
              <w:rPr>
                <w:noProof/>
              </w:rPr>
              <w:pict w14:anchorId="20CF4E58">
                <v:shape id="_x0000_i1032" type="#_x0000_t75" style="width:349.55pt;height:373.05pt;visibility:visible;mso-wrap-style:square">
                  <v:imagedata r:id="rId17" o:title=""/>
                </v:shape>
              </w:pict>
            </w:r>
          </w:p>
        </w:tc>
      </w:tr>
    </w:tbl>
    <w:p w14:paraId="4913FDF6" w14:textId="31C487E9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13FA548" w14:textId="7B232595" w:rsidR="00096FE6" w:rsidRDefault="00096FE6" w:rsidP="00F20374">
      <w:pPr>
        <w:rPr>
          <w:rFonts w:ascii="굴림" w:eastAsia="굴림" w:hAnsi="굴림"/>
          <w:b/>
          <w:sz w:val="24"/>
          <w:szCs w:val="24"/>
        </w:rPr>
      </w:pPr>
    </w:p>
    <w:p w14:paraId="1819B60A" w14:textId="3524EB7F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상담사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00E2D5AB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2D696484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3F41EF59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5F88098A" w14:textId="5254022A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상담사 가입 승인</w:t>
            </w:r>
            <w:r>
              <w:rPr>
                <w:rFonts w:ascii="굴림" w:eastAsia="굴림" w:hAnsi="굴림"/>
                <w:b/>
              </w:rPr>
              <w:t xml:space="preserve"> (</w:t>
            </w:r>
            <w:r>
              <w:rPr>
                <w:rFonts w:ascii="굴림" w:eastAsia="굴림" w:hAnsi="굴림" w:hint="eastAsia"/>
                <w:b/>
              </w:rPr>
              <w:t>관리자)</w:t>
            </w:r>
          </w:p>
        </w:tc>
      </w:tr>
      <w:tr w:rsidR="000A59B4" w14:paraId="1030A7E7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192BAF21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268D277D" w14:textId="6223737A" w:rsidR="000A59B4" w:rsidRDefault="00A70032" w:rsidP="008633CB">
            <w:r>
              <w:rPr>
                <w:noProof/>
              </w:rPr>
              <w:pict w14:anchorId="3873F18F">
                <v:shape id="_x0000_i1033" type="#_x0000_t75" style="width:330.25pt;height:251.5pt;visibility:visible;mso-wrap-style:square">
                  <v:imagedata r:id="rId18" o:title=""/>
                </v:shape>
              </w:pict>
            </w:r>
          </w:p>
        </w:tc>
      </w:tr>
    </w:tbl>
    <w:p w14:paraId="4380DAA6" w14:textId="4715A6F4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24B2B389" w14:textId="769E60E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4F7E7AA" w14:textId="257F40B2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1DE1C1A3" w14:textId="78CE3CF0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1B04C245" w14:textId="209D86F1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64E9607" w14:textId="1FDE7984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4E870CE" w14:textId="543C5CFC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A6D23C3" w14:textId="5EE388C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A028EFC" w14:textId="7777777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01078FBD" w14:textId="1256E046" w:rsidR="000A59B4" w:rsidRPr="00B8270A" w:rsidRDefault="000A59B4" w:rsidP="000A59B4">
      <w:pPr>
        <w:pStyle w:val="2"/>
        <w:spacing w:before="360" w:after="360"/>
      </w:pPr>
      <w:r>
        <w:rPr>
          <w:rFonts w:hint="eastAsia"/>
        </w:rPr>
        <w:lastRenderedPageBreak/>
        <w:t xml:space="preserve">UC: </w:t>
      </w:r>
      <w:r>
        <w:rPr>
          <w:rFonts w:hint="eastAsia"/>
        </w:rPr>
        <w:t>회원삭제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194"/>
      </w:tblGrid>
      <w:tr w:rsidR="000A59B4" w14:paraId="67A54DD6" w14:textId="77777777" w:rsidTr="008633CB">
        <w:trPr>
          <w:trHeight w:val="1235"/>
        </w:trPr>
        <w:tc>
          <w:tcPr>
            <w:tcW w:w="1526" w:type="dxa"/>
            <w:shd w:val="clear" w:color="auto" w:fill="C6D9F1"/>
            <w:vAlign w:val="center"/>
          </w:tcPr>
          <w:p w14:paraId="1A21F94A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24654522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7194" w:type="dxa"/>
            <w:shd w:val="clear" w:color="auto" w:fill="C6D9F1"/>
            <w:vAlign w:val="center"/>
          </w:tcPr>
          <w:p w14:paraId="5C19DFA3" w14:textId="0311D4CC" w:rsidR="000A59B4" w:rsidRPr="001C4ACC" w:rsidRDefault="00627993" w:rsidP="008633CB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회원삭제</w:t>
            </w:r>
            <w:r>
              <w:rPr>
                <w:rFonts w:ascii="굴림" w:eastAsia="굴림" w:hAnsi="굴림"/>
                <w:b/>
              </w:rPr>
              <w:t xml:space="preserve"> (</w:t>
            </w:r>
            <w:r>
              <w:rPr>
                <w:rFonts w:ascii="굴림" w:eastAsia="굴림" w:hAnsi="굴림" w:hint="eastAsia"/>
                <w:b/>
              </w:rPr>
              <w:t>관리자)</w:t>
            </w:r>
          </w:p>
        </w:tc>
      </w:tr>
      <w:tr w:rsidR="000A59B4" w14:paraId="64E5BA29" w14:textId="77777777" w:rsidTr="008633CB">
        <w:trPr>
          <w:trHeight w:val="4907"/>
        </w:trPr>
        <w:tc>
          <w:tcPr>
            <w:tcW w:w="1526" w:type="dxa"/>
            <w:shd w:val="clear" w:color="auto" w:fill="C6D9F1"/>
            <w:vAlign w:val="center"/>
          </w:tcPr>
          <w:p w14:paraId="4BA7F630" w14:textId="77777777" w:rsidR="000A59B4" w:rsidRPr="001C4ACC" w:rsidRDefault="000A59B4" w:rsidP="008633C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7194" w:type="dxa"/>
            <w:shd w:val="clear" w:color="auto" w:fill="auto"/>
          </w:tcPr>
          <w:p w14:paraId="5F373B2B" w14:textId="108408A0" w:rsidR="000A59B4" w:rsidRDefault="007D748D" w:rsidP="008633CB">
            <w:r>
              <w:rPr>
                <w:noProof/>
              </w:rPr>
              <w:pict w14:anchorId="72B12276">
                <v:shape id="_x0000_i1034" type="#_x0000_t75" style="width:349.05pt;height:282.8pt;visibility:visible;mso-wrap-style:square">
                  <v:imagedata r:id="rId19" o:title=""/>
                </v:shape>
              </w:pict>
            </w:r>
          </w:p>
        </w:tc>
      </w:tr>
    </w:tbl>
    <w:p w14:paraId="5926D19C" w14:textId="41444495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307EC15" w14:textId="11F8C74F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002E7E9" w14:textId="5A8790B0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DC68EE0" w14:textId="6563E02B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5A27E290" w14:textId="2663A622" w:rsidR="00FD6A6C" w:rsidRDefault="00FD6A6C" w:rsidP="00F20374">
      <w:pPr>
        <w:rPr>
          <w:rFonts w:ascii="굴림" w:eastAsia="굴림" w:hAnsi="굴림"/>
          <w:b/>
          <w:sz w:val="24"/>
          <w:szCs w:val="24"/>
        </w:rPr>
      </w:pPr>
    </w:p>
    <w:p w14:paraId="57E9291D" w14:textId="0474461C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BB2500C" w14:textId="2D8B43DB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2B6EC4B" w14:textId="62C18BC6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361C201E" w14:textId="0FBD2FC8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CD6404F" w14:textId="48C6304E" w:rsidR="00A83DE5" w:rsidRDefault="00F102EC" w:rsidP="008633CB">
      <w:pPr>
        <w:pStyle w:val="10"/>
        <w:spacing w:before="540" w:after="360"/>
      </w:pPr>
      <w:bookmarkStart w:id="11" w:name="_Toc452512703"/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명세</w:t>
      </w:r>
      <w:bookmarkEnd w:id="11"/>
    </w:p>
    <w:p w14:paraId="7637FD2B" w14:textId="4D6D06DD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rFonts w:ascii="돋움" w:hAnsi="돋움"/>
          <w:sz w:val="32"/>
          <w:szCs w:val="32"/>
        </w:rPr>
      </w:pPr>
      <w:r w:rsidRPr="0016257F">
        <w:rPr>
          <w:rFonts w:ascii="돋움" w:hAnsi="돋움"/>
          <w:sz w:val="32"/>
          <w:szCs w:val="32"/>
        </w:rPr>
        <w:t xml:space="preserve">HTP </w:t>
      </w:r>
      <w:r w:rsidRPr="0016257F">
        <w:rPr>
          <w:rFonts w:ascii="돋움" w:hAnsi="돋움" w:hint="eastAsia"/>
          <w:sz w:val="32"/>
          <w:szCs w:val="32"/>
        </w:rPr>
        <w:t>검사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7861E1B1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0C501C7F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[HTP</w:t>
            </w:r>
            <w:r>
              <w:rPr>
                <w:rFonts w:hint="eastAsia"/>
                <w:b/>
                <w:sz w:val="26"/>
                <w:szCs w:val="26"/>
              </w:rPr>
              <w:t>검사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6AE68984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E1C2DE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A1AA2DA" w14:textId="710BCC69" w:rsidR="008633CB" w:rsidRDefault="007D748D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3B456A4C">
                <v:shape id="그림 18" o:spid="_x0000_i1035" type="#_x0000_t75" style="width:146.1pt;height:217.05pt;visibility:visible;mso-wrap-style:square">
                  <v:imagedata r:id="rId20" o:title=""/>
                </v:shape>
              </w:pict>
            </w:r>
          </w:p>
        </w:tc>
      </w:tr>
      <w:tr w:rsidR="008633CB" w14:paraId="51EC7565" w14:textId="77777777" w:rsidTr="008633CB">
        <w:trPr>
          <w:trHeight w:val="659"/>
        </w:trPr>
        <w:tc>
          <w:tcPr>
            <w:tcW w:w="1669" w:type="dxa"/>
            <w:shd w:val="clear" w:color="auto" w:fill="C6D9F1"/>
            <w:vAlign w:val="center"/>
          </w:tcPr>
          <w:p w14:paraId="293684C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2B9017C4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담당하는</w:t>
            </w:r>
            <w:r>
              <w:rPr>
                <w:rFonts w:hint="eastAsia"/>
              </w:rPr>
              <w:t xml:space="preserve"> </w:t>
            </w:r>
            <w:r>
              <w:t>class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 xml:space="preserve">HTP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HTP</w:t>
            </w:r>
            <w: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31323275" w14:textId="77777777" w:rsidTr="008633CB">
        <w:trPr>
          <w:trHeight w:val="27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760908F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</w:t>
            </w:r>
            <w:r>
              <w:rPr>
                <w:b/>
              </w:rPr>
              <w:t>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4E96BB3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079994E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29F182C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17FA8AAD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6DC66E2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707C71C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125041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341B578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2A6F942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01A6C92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767F500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0D2F0B1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0C96D3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C5AC64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15924B7F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2866FFA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269C20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 xml:space="preserve">HTP </w:t>
            </w:r>
            <w:r>
              <w:rPr>
                <w:rFonts w:hint="eastAsia"/>
              </w:rPr>
              <w:t>사진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7E45F1D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</w:t>
            </w:r>
            <w:r>
              <w:rPr>
                <w:rFonts w:hint="eastAsia"/>
              </w:rPr>
              <w:t xml:space="preserve"> </w:t>
            </w:r>
            <w:r>
              <w:t xml:space="preserve">htp 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.</w:t>
            </w:r>
          </w:p>
        </w:tc>
      </w:tr>
      <w:tr w:rsidR="008633CB" w14:paraId="44C8D4FC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217471AC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0B39A6F5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3DC6C5D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D9FC15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F9180E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79FB21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748027CB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383" w:type="dxa"/>
          </w:tcPr>
          <w:p w14:paraId="7383983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3245" w:type="dxa"/>
          </w:tcPr>
          <w:p w14:paraId="1A7397C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인공지능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.</w:t>
            </w:r>
          </w:p>
        </w:tc>
      </w:tr>
      <w:tr w:rsidR="008633CB" w14:paraId="0687B4D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C0A39A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5F53073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3" w:type="dxa"/>
            <w:shd w:val="clear" w:color="auto" w:fill="B8CCE4"/>
          </w:tcPr>
          <w:p w14:paraId="0F49E9A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2195AFD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093CC94A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1F310E2C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37F969B4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File</w:t>
            </w:r>
          </w:p>
        </w:tc>
        <w:tc>
          <w:tcPr>
            <w:tcW w:w="1383" w:type="dxa"/>
          </w:tcPr>
          <w:p w14:paraId="7658EF4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설문</w:t>
            </w:r>
          </w:p>
        </w:tc>
        <w:tc>
          <w:tcPr>
            <w:tcW w:w="3245" w:type="dxa"/>
          </w:tcPr>
          <w:p w14:paraId="4CE1B07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htp</w:t>
            </w:r>
            <w:r>
              <w:t xml:space="preserve"> </w:t>
            </w:r>
            <w:r>
              <w:rPr>
                <w:rFonts w:hint="eastAsia"/>
              </w:rPr>
              <w:t>그림을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57802C0A" w14:textId="77777777" w:rsidTr="008633CB">
        <w:trPr>
          <w:trHeight w:val="54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C02C47E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  <w:p w14:paraId="113900D9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  <w:p w14:paraId="52E24E0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2ADE503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D89AD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6BA0A3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A25E7F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40093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6F23405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764C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</w:t>
                  </w:r>
                  <w:r>
                    <w:rPr>
                      <w:rFonts w:hint="eastAsia"/>
                    </w:rP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1109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검사실시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6277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55D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52C6FDD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4C281C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98097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검사를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37050AE8" w14:textId="77777777" w:rsidR="008633CB" w:rsidRPr="00C4472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037464E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6B26599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920A215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947ED8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6FBDF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</w:t>
                  </w:r>
                  <w:r>
                    <w:rPr>
                      <w:rFonts w:hint="eastAsia"/>
                    </w:rPr>
                    <w:t xml:space="preserve">hod </w:t>
                  </w:r>
                  <w:r>
                    <w:t>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D689F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57874A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5BE1978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F6D0E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B9F10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항목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5FBC8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D183E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1481960A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8E407C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0C435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실시함수에서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호출되며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집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나무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검사항목을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  <w:tr w:rsidR="008633CB" w14:paraId="30D1E243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65C14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B534E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EBBA03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FF3CF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FDD5FED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E1EFB7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image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6355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촬영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9402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F8B3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267F1DEE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AB5ECD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C344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그림을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그린후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75ABF086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3E47D96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391017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0DF12B11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F217F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E8EEBA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BF315A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91583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142E90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DE7C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22E9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식별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411FA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</w:t>
                  </w:r>
                  <w:r>
                    <w:t>a</w:t>
                  </w:r>
                  <w:r>
                    <w:rPr>
                      <w:rFonts w:hint="eastAsia"/>
                    </w:rPr>
                    <w:t>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8459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사진</w:t>
                  </w:r>
                </w:p>
              </w:tc>
            </w:tr>
            <w:tr w:rsidR="008633CB" w14:paraId="4107CC9D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F39C4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EE94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식별할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fals</w:t>
                  </w:r>
                  <w:r>
                    <w:rPr>
                      <w:rFonts w:hint="eastAsia"/>
                    </w:rPr>
                    <w:t>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식별할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있다면</w:t>
                  </w:r>
                  <w:r>
                    <w:rPr>
                      <w:rFonts w:hint="eastAsia"/>
                    </w:rPr>
                    <w:t xml:space="preserve"> ture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retrun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634186FD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3E96F0E9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FB2CFFD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91CBC6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9E1F75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DAF46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6DE58C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AFF8EF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35A9E1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747C0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6223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설문작성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C129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File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03016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설문</w:t>
                  </w:r>
                </w:p>
              </w:tc>
            </w:tr>
            <w:tr w:rsidR="008633CB" w14:paraId="5F592975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70D7D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151F2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htp </w:t>
                  </w:r>
                  <w:r>
                    <w:rPr>
                      <w:rFonts w:hint="eastAsia"/>
                    </w:rPr>
                    <w:t>그림을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때마다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부가적인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얻기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설문지를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작성하게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7A9844DE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7C3AF58B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FA4E2A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45D32812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97E98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E59C4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A851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55921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740863B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B5039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7BBE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송신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F828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mage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F3C1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H</w:t>
                  </w:r>
                  <w:r>
                    <w:rPr>
                      <w:rFonts w:hint="eastAsia"/>
                    </w:rPr>
                    <w:t>TP</w:t>
                  </w:r>
                  <w:r>
                    <w:rPr>
                      <w:rFonts w:hint="eastAsia"/>
                    </w:rPr>
                    <w:t>사진</w:t>
                  </w:r>
                </w:p>
              </w:tc>
            </w:tr>
            <w:tr w:rsidR="008633CB" w14:paraId="65DD7996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6A83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DB3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HTP </w:t>
                  </w:r>
                  <w:r>
                    <w:rPr>
                      <w:rFonts w:hint="eastAsia"/>
                    </w:rPr>
                    <w:t>사진을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true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실패하면</w:t>
                  </w:r>
                  <w:r>
                    <w:rPr>
                      <w:rFonts w:hint="eastAsia"/>
                    </w:rPr>
                    <w:t xml:space="preserve"> false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C8E5AB6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57ADCC5D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7CEAD864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62ABCFEC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7C81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B72416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944D12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18CE3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513E487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4768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5466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수신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9EFF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708A7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40D8E1F9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33048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1A80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상주하는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인공지능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모델이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HTP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return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B61F2D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ABDB059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185F6B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08C6A0E0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565F4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93469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C0725F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47F67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EA6E1C5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677F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04CFE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분석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8282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mage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9679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H</w:t>
                  </w:r>
                  <w:r>
                    <w:rPr>
                      <w:rFonts w:hint="eastAsia"/>
                    </w:rPr>
                    <w:t>TP</w:t>
                  </w:r>
                  <w:r>
                    <w:rPr>
                      <w:rFonts w:hint="eastAsia"/>
                    </w:rPr>
                    <w:t>사진</w:t>
                  </w:r>
                </w:p>
              </w:tc>
            </w:tr>
            <w:tr w:rsidR="008633CB" w14:paraId="3382F8AE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3300FF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E168E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서버송신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호출하여</w:t>
                  </w:r>
                  <w:r>
                    <w:rPr>
                      <w:rFonts w:hint="eastAsia"/>
                    </w:rPr>
                    <w:t xml:space="preserve"> 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사진을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전송하고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HTP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return</w:t>
                  </w:r>
                  <w:r>
                    <w:rPr>
                      <w:rFonts w:hint="eastAsia"/>
                    </w:rPr>
                    <w:t>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28B07F9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12EB1D5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0A233ED2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40C9F279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52DB4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57C78B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32F5F6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B6B5C8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0BBE7466" w14:textId="77777777" w:rsidTr="008633CB">
              <w:trPr>
                <w:trHeight w:val="360"/>
              </w:trPr>
              <w:tc>
                <w:tcPr>
                  <w:tcW w:w="15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E67EBB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t>oolean</w:t>
                  </w:r>
                </w:p>
              </w:tc>
              <w:tc>
                <w:tcPr>
                  <w:tcW w:w="21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3CAAA9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E436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56CD89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</w:t>
                  </w:r>
                </w:p>
              </w:tc>
            </w:tr>
            <w:tr w:rsidR="008633CB" w14:paraId="6CE5A2B6" w14:textId="77777777" w:rsidTr="008633CB">
              <w:trPr>
                <w:trHeight w:val="360"/>
              </w:trPr>
              <w:tc>
                <w:tcPr>
                  <w:tcW w:w="15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4287A" w14:textId="77777777" w:rsidR="008633CB" w:rsidRDefault="008633CB" w:rsidP="008633CB">
                  <w:pPr>
                    <w:pStyle w:val="af7"/>
                    <w:spacing w:after="180"/>
                    <w:ind w:left="1200" w:firstLine="0"/>
                    <w:jc w:val="center"/>
                  </w:pPr>
                </w:p>
              </w:tc>
              <w:tc>
                <w:tcPr>
                  <w:tcW w:w="21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11855E" w14:textId="77777777" w:rsidR="008633CB" w:rsidRDefault="008633CB" w:rsidP="008633CB">
                  <w:pPr>
                    <w:pStyle w:val="af7"/>
                    <w:spacing w:after="180"/>
                    <w:ind w:left="1200" w:firstLine="0"/>
                    <w:jc w:val="center"/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36581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ile</w:t>
                  </w:r>
                </w:p>
              </w:tc>
              <w:tc>
                <w:tcPr>
                  <w:tcW w:w="18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D53D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</w:p>
              </w:tc>
            </w:tr>
            <w:tr w:rsidR="008633CB" w14:paraId="45F221A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0A010E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B4962D" w14:textId="77777777" w:rsidR="008633CB" w:rsidRPr="002B71D9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결롸와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파라미터로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list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문제가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생기면</w:t>
                  </w:r>
                  <w:r>
                    <w:rPr>
                      <w:rFonts w:hint="eastAsia"/>
                    </w:rPr>
                    <w:t xml:space="preserve"> false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501CD52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576919B6" w14:textId="77777777" w:rsidR="008633CB" w:rsidRPr="00C71AB7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760C3314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4D108FE9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0F6DAB0C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7D47B72F" w14:textId="69CACF03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247489D2" w14:textId="4D04B5FB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lastRenderedPageBreak/>
        <w:t>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4262AF70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434B7F6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29E269EB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EF1378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66ECEA39" w14:textId="2A97F7B9" w:rsidR="008633CB" w:rsidRDefault="007D748D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24F1C929">
                <v:shape id="그림 13" o:spid="_x0000_i1036" type="#_x0000_t75" style="width:113.2pt;height:142.95pt;visibility:visible;mso-wrap-style:square">
                  <v:imagedata r:id="rId21" o:title=""/>
                </v:shape>
              </w:pict>
            </w:r>
          </w:p>
        </w:tc>
      </w:tr>
      <w:tr w:rsidR="008633CB" w14:paraId="3184B59C" w14:textId="77777777" w:rsidTr="008633CB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6E0634B6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7F2109DF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8633CB" w14:paraId="4661248E" w14:textId="77777777" w:rsidTr="008633CB">
        <w:trPr>
          <w:trHeight w:val="27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4B37F66A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</w:t>
            </w:r>
            <w:r>
              <w:rPr>
                <w:b/>
              </w:rPr>
              <w:t>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3CF52B0E" w14:textId="77777777" w:rsidR="008633CB" w:rsidRDefault="008633CB" w:rsidP="008633CB">
            <w:pPr>
              <w:pStyle w:val="af7"/>
              <w:spacing w:after="180"/>
              <w:ind w:left="1200" w:firstLine="0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24819D2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B772F6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3B489B5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17C43BA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5E30FD8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87B4D6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4D546F8F" w14:textId="77777777" w:rsidR="008633CB" w:rsidRDefault="008633CB" w:rsidP="008633CB">
            <w:pPr>
              <w:pStyle w:val="af7"/>
              <w:spacing w:after="180"/>
              <w:ind w:firstLine="0"/>
            </w:pP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8633CB" w14:paraId="0B5A4E3B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6B7B282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6EC01CB5" w14:textId="77777777" w:rsidR="008633CB" w:rsidRDefault="008633CB" w:rsidP="008633CB">
            <w:pPr>
              <w:pStyle w:val="af7"/>
              <w:spacing w:after="180"/>
              <w:ind w:left="1200" w:firstLine="0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5B1A42F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987D74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73C794D4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2277F0F2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6E6340A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0B3AD6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3810B39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  <w:tr w:rsidR="008633CB" w14:paraId="2DC50FA7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4AA58073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4A3DAA4C" w14:textId="77777777" w:rsidR="008633CB" w:rsidRDefault="008633CB" w:rsidP="008633CB">
            <w:pPr>
              <w:pStyle w:val="af7"/>
              <w:spacing w:after="180"/>
              <w:ind w:left="1200" w:firstLine="0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3ABAFC6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3270D5C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BA5C0C6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7BF6388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2FE3A275" w14:textId="77777777" w:rsidR="008633CB" w:rsidRPr="00A370A6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4ADC2F74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3245" w:type="dxa"/>
          </w:tcPr>
          <w:p w14:paraId="7C1563E2" w14:textId="77777777" w:rsidR="008633CB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무통장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  <w:tr w:rsidR="008633CB" w14:paraId="5270BD6F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00E14686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5D5B26F2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3" w:type="dxa"/>
            <w:shd w:val="clear" w:color="auto" w:fill="B8CCE4"/>
          </w:tcPr>
          <w:p w14:paraId="0CF1E87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376FADF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03BE324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A201EB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4D47590D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14:paraId="45302A4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</w:t>
            </w:r>
          </w:p>
        </w:tc>
        <w:tc>
          <w:tcPr>
            <w:tcW w:w="3245" w:type="dxa"/>
          </w:tcPr>
          <w:p w14:paraId="63D1D3FB" w14:textId="77777777" w:rsidR="008633CB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3C5E791D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329ABAEF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75023C10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shd w:val="clear" w:color="auto" w:fill="B8CCE4"/>
          </w:tcPr>
          <w:p w14:paraId="71C7187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7E02615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1708A76A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0F593444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</w:tcPr>
          <w:p w14:paraId="6C36C94D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auto"/>
          </w:tcPr>
          <w:p w14:paraId="0CD57C7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</w:p>
        </w:tc>
        <w:tc>
          <w:tcPr>
            <w:tcW w:w="3245" w:type="dxa"/>
            <w:shd w:val="clear" w:color="auto" w:fill="auto"/>
          </w:tcPr>
          <w:p w14:paraId="7513E36C" w14:textId="77777777" w:rsidR="008633CB" w:rsidRDefault="008633CB" w:rsidP="008633CB">
            <w:pPr>
              <w:pStyle w:val="af7"/>
              <w:spacing w:after="180"/>
              <w:ind w:firstLine="0"/>
            </w:pPr>
            <w:r>
              <w:rPr>
                <w:rFonts w:hint="eastAsia"/>
              </w:rPr>
              <w:t>채팅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47E9B07A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20B46AE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45A34B64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shd w:val="clear" w:color="auto" w:fill="B8CCE4"/>
          </w:tcPr>
          <w:p w14:paraId="24900E6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B8CCE4"/>
          </w:tcPr>
          <w:p w14:paraId="45862FE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538DCDBE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B240B30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60CE2C98" w14:textId="77777777" w:rsidR="008633CB" w:rsidRDefault="008633CB" w:rsidP="008633CB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S</w:t>
            </w:r>
            <w:r>
              <w:t>tr</w:t>
            </w:r>
            <w:r>
              <w:rPr>
                <w:rFonts w:hint="eastAsia"/>
              </w:rPr>
              <w:t>i</w:t>
            </w:r>
            <w:r>
              <w:t>ng</w:t>
            </w:r>
          </w:p>
        </w:tc>
        <w:tc>
          <w:tcPr>
            <w:tcW w:w="1383" w:type="dxa"/>
          </w:tcPr>
          <w:p w14:paraId="60919C4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3245" w:type="dxa"/>
          </w:tcPr>
          <w:p w14:paraId="4D265B6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14:paraId="021AE2DF" w14:textId="77777777" w:rsidR="008633CB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5C7E2741" w14:textId="06E1D9E7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전화상담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27A3242C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6EB4C2D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전화상담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16D8F248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38AF67DA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3C2FF50E" w14:textId="386B31F4" w:rsidR="008633CB" w:rsidRDefault="007D748D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1DD14372">
                <v:shape id="그림 4" o:spid="_x0000_i1037" type="#_x0000_t75" style="width:148.7pt;height:129.9pt;visibility:visible;mso-wrap-style:square">
                  <v:imagedata r:id="rId22" o:title=""/>
                </v:shape>
              </w:pict>
            </w:r>
            <w:bookmarkStart w:id="12" w:name="_GoBack"/>
            <w:bookmarkEnd w:id="12"/>
          </w:p>
        </w:tc>
      </w:tr>
      <w:tr w:rsidR="008633CB" w14:paraId="26C342C5" w14:textId="77777777" w:rsidTr="008633CB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1BD35F9E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1707F15D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</w:tr>
      <w:tr w:rsidR="008633CB" w14:paraId="42B564EC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2BE54C1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16A4137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2F8BE6F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2529768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68D48FD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3ED94F1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C77A7E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String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65715E9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4947F6D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4EDE9AE1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3D9ECB6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C6D9F1"/>
            <w:vAlign w:val="center"/>
          </w:tcPr>
          <w:p w14:paraId="0FEDECE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35A66CD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4CAAC89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6A3401B9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CE888E6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FD8AD4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067B7E5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4AA9ABE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061829B3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8330360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C6D9F1"/>
            <w:vAlign w:val="center"/>
          </w:tcPr>
          <w:p w14:paraId="08156CA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38F69A1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7822025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768CBD30" w14:textId="77777777" w:rsidTr="008633CB">
        <w:trPr>
          <w:trHeight w:val="193"/>
        </w:trPr>
        <w:tc>
          <w:tcPr>
            <w:tcW w:w="1669" w:type="dxa"/>
            <w:vMerge/>
            <w:shd w:val="clear" w:color="auto" w:fill="C6D9F1"/>
            <w:vAlign w:val="center"/>
          </w:tcPr>
          <w:p w14:paraId="68046DF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0CFBE145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</w:tcPr>
          <w:p w14:paraId="35FDD88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3245" w:type="dxa"/>
          </w:tcPr>
          <w:p w14:paraId="666973CF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35A46398" w14:textId="77777777" w:rsidTr="008633CB">
        <w:trPr>
          <w:trHeight w:val="2167"/>
        </w:trPr>
        <w:tc>
          <w:tcPr>
            <w:tcW w:w="1669" w:type="dxa"/>
            <w:shd w:val="clear" w:color="auto" w:fill="C6D9F1"/>
            <w:vAlign w:val="center"/>
          </w:tcPr>
          <w:p w14:paraId="1042D759" w14:textId="77777777" w:rsidR="008633CB" w:rsidRPr="004746FA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4746FA">
              <w:rPr>
                <w:rFonts w:hint="eastAsia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:rsidRPr="008D3D40" w14:paraId="34E2FA1A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F4C1D03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Retu</w:t>
                  </w:r>
                  <w:r>
                    <w:t>r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601F852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Method</w:t>
                  </w:r>
                  <w:r>
                    <w:t xml:space="preserve">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4A041ED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0DD64C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</w:t>
                  </w:r>
                  <w:r>
                    <w:t>eter Name</w:t>
                  </w:r>
                </w:p>
              </w:tc>
            </w:tr>
            <w:tr w:rsidR="008633CB" w:rsidRPr="008D3D40" w14:paraId="0B929A7B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A17EC8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96F23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예약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9593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FCEF0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</w:p>
              </w:tc>
            </w:tr>
            <w:tr w:rsidR="008633CB" w:rsidRPr="008D3D40" w14:paraId="38DE7CC6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3D0EE1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093AF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A659225" w14:textId="77777777" w:rsidR="008633CB" w:rsidRPr="008D3D40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3663F11B" w14:textId="1DEE7D37" w:rsidR="009763CE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채팅상담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03357F27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758C2C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채팅상담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402BD227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365B9E63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3D7FDAD" w14:textId="006188FD" w:rsidR="008633CB" w:rsidRDefault="007D748D" w:rsidP="008633CB">
            <w:pPr>
              <w:pStyle w:val="af7"/>
              <w:spacing w:after="180"/>
              <w:jc w:val="center"/>
            </w:pPr>
            <w:r>
              <w:rPr>
                <w:noProof/>
              </w:rPr>
              <w:pict w14:anchorId="7CE53650">
                <v:shape id="그림 5" o:spid="_x0000_i1038" type="#_x0000_t75" style="width:169.55pt;height:114.25pt;visibility:visible;mso-wrap-style:square">
                  <v:imagedata r:id="rId23" o:title=""/>
                </v:shape>
              </w:pict>
            </w:r>
          </w:p>
        </w:tc>
      </w:tr>
      <w:tr w:rsidR="008633CB" w14:paraId="21BFB15A" w14:textId="77777777" w:rsidTr="008633CB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6C2A0931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23AF93A4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채팅상담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</w:tr>
      <w:tr w:rsidR="008633CB" w14:paraId="2CB9DFED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52039B11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6F60BF0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6D8E5AC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93E0E5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7448F1A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71D04E47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F57E90F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</w:tcPr>
          <w:p w14:paraId="4A94DA9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3245" w:type="dxa"/>
          </w:tcPr>
          <w:p w14:paraId="4B937DA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1358FC7A" w14:textId="77777777" w:rsidTr="0016257F">
        <w:trPr>
          <w:trHeight w:val="3462"/>
        </w:trPr>
        <w:tc>
          <w:tcPr>
            <w:tcW w:w="1669" w:type="dxa"/>
            <w:shd w:val="clear" w:color="auto" w:fill="C6D9F1"/>
            <w:vAlign w:val="center"/>
          </w:tcPr>
          <w:p w14:paraId="2D6B2FB1" w14:textId="77777777" w:rsidR="008633CB" w:rsidRPr="004746FA" w:rsidRDefault="008633CB" w:rsidP="008633CB">
            <w:pPr>
              <w:pStyle w:val="af7"/>
              <w:spacing w:after="180"/>
              <w:jc w:val="center"/>
              <w:rPr>
                <w:b/>
              </w:rPr>
            </w:pPr>
            <w:r w:rsidRPr="004746FA">
              <w:rPr>
                <w:rFonts w:hint="eastAsia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:rsidRPr="008D3D40" w14:paraId="7A4BDF4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41170BF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Retu</w:t>
                  </w:r>
                  <w:r>
                    <w:t>r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1F01E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Method</w:t>
                  </w:r>
                  <w:r>
                    <w:t xml:space="preserve">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984BA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Parameter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99A94D1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</w:t>
                  </w:r>
                  <w:r>
                    <w:t>eter Nme</w:t>
                  </w:r>
                </w:p>
              </w:tc>
            </w:tr>
            <w:tr w:rsidR="008633CB" w:rsidRPr="008D3D40" w14:paraId="63ABFE72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1A05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081F8" w14:textId="77777777" w:rsidR="008633CB" w:rsidRPr="008D3D40" w:rsidRDefault="008633CB" w:rsidP="008633CB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예약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6DD91" w14:textId="77777777" w:rsidR="008633CB" w:rsidRPr="008D3D40" w:rsidRDefault="008633CB" w:rsidP="008633CB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EA850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</w:p>
              </w:tc>
            </w:tr>
            <w:tr w:rsidR="008633CB" w:rsidRPr="008D3D40" w14:paraId="0791F37B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4D3F24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C3F37" w14:textId="77777777" w:rsidR="008633CB" w:rsidRPr="008D3D40" w:rsidRDefault="008633CB" w:rsidP="008633CB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053668A4" w14:textId="77777777" w:rsidR="008633CB" w:rsidRPr="008D3D40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22A5B01E" w14:textId="77777777" w:rsidR="008633CB" w:rsidRPr="0016257F" w:rsidRDefault="008633CB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49622226" w14:textId="4F8200E4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대면상담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20"/>
        <w:gridCol w:w="3225"/>
      </w:tblGrid>
      <w:tr w:rsidR="0016257F" w:rsidRPr="00DA1560" w14:paraId="25B8FC69" w14:textId="77777777" w:rsidTr="00CF7CC7">
        <w:trPr>
          <w:trHeight w:val="778"/>
        </w:trPr>
        <w:tc>
          <w:tcPr>
            <w:tcW w:w="9287" w:type="dxa"/>
            <w:gridSpan w:val="5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2989C78C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대면상담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16257F" w14:paraId="26B02298" w14:textId="77777777" w:rsidTr="00CF7CC7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44B8049D" w14:textId="77777777" w:rsidR="0016257F" w:rsidRPr="00DA1560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</w:t>
            </w:r>
          </w:p>
        </w:tc>
        <w:tc>
          <w:tcPr>
            <w:tcW w:w="7618" w:type="dxa"/>
            <w:gridSpan w:val="4"/>
            <w:tcBorders>
              <w:top w:val="single" w:sz="12" w:space="0" w:color="365F91"/>
            </w:tcBorders>
          </w:tcPr>
          <w:p w14:paraId="6295C4EA" w14:textId="77777777" w:rsidR="0016257F" w:rsidRDefault="00A70032" w:rsidP="00CF7CC7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188B0D4B">
                <v:shape id="그림 6" o:spid="_x0000_i1039" type="#_x0000_t75" style="width:164.35pt;height:125.2pt;visibility:visible;mso-wrap-style:square">
                  <v:imagedata r:id="rId24" o:title=""/>
                </v:shape>
              </w:pict>
            </w:r>
          </w:p>
        </w:tc>
      </w:tr>
      <w:tr w:rsidR="0016257F" w:rsidRPr="00A370A6" w14:paraId="6D7A07F9" w14:textId="77777777" w:rsidTr="00CF7CC7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4E2BF609" w14:textId="77777777" w:rsidR="0016257F" w:rsidRPr="00DA1560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4"/>
          </w:tcPr>
          <w:p w14:paraId="078AA8CA" w14:textId="77777777" w:rsidR="0016257F" w:rsidRPr="00A370A6" w:rsidRDefault="0016257F" w:rsidP="00CF7CC7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</w:tr>
      <w:tr w:rsidR="0016257F" w14:paraId="10FDDEE3" w14:textId="77777777" w:rsidTr="00CF7CC7">
        <w:tc>
          <w:tcPr>
            <w:tcW w:w="1669" w:type="dxa"/>
            <w:vMerge w:val="restart"/>
            <w:shd w:val="clear" w:color="auto" w:fill="C6D9F1"/>
            <w:vAlign w:val="center"/>
          </w:tcPr>
          <w:p w14:paraId="7D90DD4E" w14:textId="77777777" w:rsidR="0016257F" w:rsidRPr="00DA1560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3986F14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08E3C31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gridSpan w:val="2"/>
            <w:shd w:val="clear" w:color="auto" w:fill="C6D9F1"/>
            <w:vAlign w:val="center"/>
          </w:tcPr>
          <w:p w14:paraId="24C0BC20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16257F" w14:paraId="36DF7D44" w14:textId="77777777" w:rsidTr="00CF7CC7">
        <w:trPr>
          <w:trHeight w:val="665"/>
        </w:trPr>
        <w:tc>
          <w:tcPr>
            <w:tcW w:w="1669" w:type="dxa"/>
            <w:vMerge/>
            <w:shd w:val="clear" w:color="auto" w:fill="C6D9F1"/>
            <w:vAlign w:val="center"/>
          </w:tcPr>
          <w:p w14:paraId="765C53F9" w14:textId="77777777" w:rsidR="0016257F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F0E696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t>String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EF38B6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525F8E36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16257F" w14:paraId="21F8BD1F" w14:textId="77777777" w:rsidTr="00CF7CC7">
        <w:tc>
          <w:tcPr>
            <w:tcW w:w="1669" w:type="dxa"/>
            <w:vMerge/>
            <w:shd w:val="clear" w:color="auto" w:fill="C6D9F1"/>
            <w:vAlign w:val="center"/>
          </w:tcPr>
          <w:p w14:paraId="36D576C4" w14:textId="77777777" w:rsidR="0016257F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C6D9F1"/>
            <w:vAlign w:val="center"/>
          </w:tcPr>
          <w:p w14:paraId="363A079C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6B42AD4F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gridSpan w:val="2"/>
            <w:shd w:val="clear" w:color="auto" w:fill="C6D9F1"/>
            <w:vAlign w:val="center"/>
          </w:tcPr>
          <w:p w14:paraId="77FF8E08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16257F" w14:paraId="181DBA45" w14:textId="77777777" w:rsidTr="00CF7CC7">
        <w:trPr>
          <w:trHeight w:val="602"/>
        </w:trPr>
        <w:tc>
          <w:tcPr>
            <w:tcW w:w="1669" w:type="dxa"/>
            <w:vMerge/>
            <w:shd w:val="clear" w:color="auto" w:fill="C6D9F1"/>
            <w:vAlign w:val="center"/>
          </w:tcPr>
          <w:p w14:paraId="5E7C1D9C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</w:tcPr>
          <w:p w14:paraId="5A88D139" w14:textId="77777777" w:rsidR="0016257F" w:rsidRPr="00A370A6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</w:tcPr>
          <w:p w14:paraId="4DCF5298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</w:t>
            </w:r>
          </w:p>
        </w:tc>
        <w:tc>
          <w:tcPr>
            <w:tcW w:w="3245" w:type="dxa"/>
            <w:gridSpan w:val="2"/>
          </w:tcPr>
          <w:p w14:paraId="25A077B9" w14:textId="77777777" w:rsidR="0016257F" w:rsidRDefault="0016257F" w:rsidP="00CF7CC7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16257F" w:rsidRPr="008D3D40" w14:paraId="692D45BC" w14:textId="77777777" w:rsidTr="00CF7CC7">
        <w:trPr>
          <w:trHeight w:val="2167"/>
        </w:trPr>
        <w:tc>
          <w:tcPr>
            <w:tcW w:w="1669" w:type="dxa"/>
            <w:shd w:val="clear" w:color="auto" w:fill="C6D9F1"/>
            <w:vAlign w:val="center"/>
          </w:tcPr>
          <w:p w14:paraId="477F962C" w14:textId="77777777" w:rsidR="0016257F" w:rsidRPr="004746FA" w:rsidRDefault="0016257F" w:rsidP="00CF7CC7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4746FA">
              <w:rPr>
                <w:rFonts w:hint="eastAsia"/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4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:rsidRPr="008D3D40" w14:paraId="6CFBBEA3" w14:textId="77777777" w:rsidTr="00CF7CC7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4B0FD2A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Retu</w:t>
                  </w:r>
                  <w:r>
                    <w:t>r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4ECEC4F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Method</w:t>
                  </w:r>
                  <w:r>
                    <w:t xml:space="preserve">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0324114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2F786D1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Param</w:t>
                  </w:r>
                  <w:r>
                    <w:t>eter Name</w:t>
                  </w:r>
                </w:p>
              </w:tc>
            </w:tr>
            <w:tr w:rsidR="0016257F" w:rsidRPr="008D3D40" w14:paraId="14DE61C8" w14:textId="77777777" w:rsidTr="00CF7CC7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CD74B2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2966C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예약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18B32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5CE76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</w:p>
              </w:tc>
            </w:tr>
            <w:tr w:rsidR="0016257F" w:rsidRPr="008D3D40" w14:paraId="0AEA5574" w14:textId="77777777" w:rsidTr="00CF7CC7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259F220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A7F81" w14:textId="77777777" w:rsidR="0016257F" w:rsidRPr="008D3D40" w:rsidRDefault="0016257F" w:rsidP="00CF7CC7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5ADCF198" w14:textId="77777777" w:rsidR="0016257F" w:rsidRPr="008D3D40" w:rsidRDefault="0016257F" w:rsidP="00CF7CC7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184E92FF" w14:textId="196A0220" w:rsidR="0016257F" w:rsidRDefault="0016257F" w:rsidP="008633CB">
      <w:pPr>
        <w:spacing w:before="100" w:beforeAutospacing="1" w:after="100" w:afterAutospacing="1"/>
        <w:rPr>
          <w:rFonts w:ascii="굴림" w:eastAsia="굴림" w:hAnsi="굴림"/>
          <w:b/>
          <w:snapToGrid w:val="0"/>
          <w:kern w:val="16"/>
          <w:sz w:val="24"/>
          <w:szCs w:val="24"/>
        </w:rPr>
      </w:pPr>
    </w:p>
    <w:p w14:paraId="12E05607" w14:textId="4DCBF618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결제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3B2DF6DE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220F2C9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결제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7CF8233B" w14:textId="77777777" w:rsidTr="008633CB">
        <w:trPr>
          <w:trHeight w:val="3147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6D6478F7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 Digaram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2817F29" w14:textId="624E2068" w:rsidR="008633CB" w:rsidRDefault="007D748D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311DE104">
                <v:shape id="그림 7" o:spid="_x0000_i1040" type="#_x0000_t75" style="width:132pt;height:148.7pt;visibility:visible;mso-wrap-style:square">
                  <v:imagedata r:id="rId25" o:title=""/>
                </v:shape>
              </w:pict>
            </w:r>
          </w:p>
        </w:tc>
      </w:tr>
      <w:tr w:rsidR="008633CB" w14:paraId="0150C813" w14:textId="77777777" w:rsidTr="008633CB">
        <w:trPr>
          <w:trHeight w:val="702"/>
        </w:trPr>
        <w:tc>
          <w:tcPr>
            <w:tcW w:w="1669" w:type="dxa"/>
            <w:shd w:val="clear" w:color="auto" w:fill="C6D9F1"/>
            <w:vAlign w:val="center"/>
          </w:tcPr>
          <w:p w14:paraId="566C786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1A531B73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5D8E8E2D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13182459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20371A9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7D03D0E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6733A4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33CB" w14:paraId="6E50E373" w14:textId="77777777" w:rsidTr="008633CB">
        <w:trPr>
          <w:trHeight w:val="510"/>
        </w:trPr>
        <w:tc>
          <w:tcPr>
            <w:tcW w:w="1669" w:type="dxa"/>
            <w:vMerge/>
            <w:shd w:val="clear" w:color="auto" w:fill="C6D9F1"/>
            <w:vAlign w:val="center"/>
          </w:tcPr>
          <w:p w14:paraId="40F147E3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035FACC1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</w:p>
        </w:tc>
        <w:tc>
          <w:tcPr>
            <w:tcW w:w="1383" w:type="dxa"/>
          </w:tcPr>
          <w:p w14:paraId="0873211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상담</w:t>
            </w:r>
          </w:p>
        </w:tc>
        <w:tc>
          <w:tcPr>
            <w:tcW w:w="3245" w:type="dxa"/>
          </w:tcPr>
          <w:p w14:paraId="43C8181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결제하고자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7629A974" w14:textId="77777777" w:rsidTr="008633CB">
        <w:trPr>
          <w:trHeight w:val="45"/>
        </w:trPr>
        <w:tc>
          <w:tcPr>
            <w:tcW w:w="1669" w:type="dxa"/>
            <w:vMerge/>
            <w:shd w:val="clear" w:color="auto" w:fill="C6D9F1"/>
            <w:vAlign w:val="center"/>
          </w:tcPr>
          <w:p w14:paraId="30329C5A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B8CCE4"/>
          </w:tcPr>
          <w:p w14:paraId="20A4FFFD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B8CCE4"/>
          </w:tcPr>
          <w:p w14:paraId="74FD57D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45" w:type="dxa"/>
            <w:shd w:val="clear" w:color="auto" w:fill="B8CCE4"/>
          </w:tcPr>
          <w:p w14:paraId="361F9F2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33CB" w14:paraId="3B3E52C5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3756C4DF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16CB7110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Int</w:t>
            </w:r>
          </w:p>
        </w:tc>
        <w:tc>
          <w:tcPr>
            <w:tcW w:w="1383" w:type="dxa"/>
          </w:tcPr>
          <w:p w14:paraId="15BD225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수단</w:t>
            </w:r>
          </w:p>
        </w:tc>
        <w:tc>
          <w:tcPr>
            <w:tcW w:w="3245" w:type="dxa"/>
          </w:tcPr>
          <w:p w14:paraId="13DA5D6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무통장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t>in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4E8CA916" w14:textId="77777777" w:rsidTr="008633CB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60FA304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5B131F91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91BC08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B6E57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B8E1D5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093A6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E707F59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EF1E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2871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결제수단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5D10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Int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0D88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결제수단</w:t>
                  </w:r>
                </w:p>
              </w:tc>
            </w:tr>
            <w:tr w:rsidR="008633CB" w14:paraId="79A0A600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CD2695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206A7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객체에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setti</w:t>
                  </w:r>
                  <w:r>
                    <w:rPr>
                      <w:rFonts w:hint="eastAsia"/>
                    </w:rPr>
                    <w:t>n</w:t>
                  </w:r>
                  <w:r>
                    <w:t>g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230D413E" w14:textId="77777777" w:rsidR="008633CB" w:rsidRPr="00E84949" w:rsidRDefault="008633CB" w:rsidP="008633CB">
            <w:pPr>
              <w:pStyle w:val="af7"/>
              <w:spacing w:after="180"/>
              <w:ind w:firstLine="0"/>
              <w:jc w:val="center"/>
            </w:pPr>
          </w:p>
        </w:tc>
      </w:tr>
      <w:tr w:rsidR="008633CB" w14:paraId="298A19BA" w14:textId="77777777" w:rsidTr="008633CB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053F885D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7FBB4848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5F035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0F28B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19A031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74966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854F1F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0E1F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9016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82D0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53AF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7F7864BC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D4A7AA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31117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48BD8452" w14:textId="77777777" w:rsidR="008633CB" w:rsidRPr="00324032" w:rsidRDefault="008633CB" w:rsidP="008633CB">
            <w:pPr>
              <w:pStyle w:val="af7"/>
              <w:spacing w:after="180"/>
              <w:ind w:firstLine="0"/>
              <w:jc w:val="center"/>
            </w:pPr>
          </w:p>
        </w:tc>
      </w:tr>
      <w:tr w:rsidR="008633CB" w14:paraId="125878E7" w14:textId="77777777" w:rsidTr="008633CB">
        <w:trPr>
          <w:trHeight w:val="45"/>
        </w:trPr>
        <w:tc>
          <w:tcPr>
            <w:tcW w:w="1669" w:type="dxa"/>
            <w:vMerge/>
            <w:shd w:val="clear" w:color="auto" w:fill="C6D9F1"/>
            <w:vAlign w:val="center"/>
          </w:tcPr>
          <w:p w14:paraId="3209C98A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766C2B4A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858C3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etrun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A613F6B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FCAEE7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2B627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5AEAC552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5B67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</w:t>
                  </w:r>
                  <w:r>
                    <w:rPr>
                      <w:rFonts w:hint="eastAsia"/>
                    </w:rP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59B0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결제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알림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D39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A8B3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</w:p>
              </w:tc>
            </w:tr>
            <w:tr w:rsidR="008633CB" w14:paraId="4C3546D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BA0B18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C87B76" w14:textId="77777777" w:rsidR="008633CB" w:rsidRDefault="008633CB" w:rsidP="008633CB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사용자에게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이루어졌음을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알리는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</w:p>
              </w:tc>
            </w:tr>
          </w:tbl>
          <w:p w14:paraId="32EB924E" w14:textId="77777777" w:rsidR="008633CB" w:rsidRDefault="008633CB" w:rsidP="008633CB">
            <w:pPr>
              <w:pStyle w:val="af7"/>
              <w:spacing w:after="180"/>
              <w:ind w:firstLine="0"/>
            </w:pPr>
          </w:p>
        </w:tc>
      </w:tr>
    </w:tbl>
    <w:p w14:paraId="67230318" w14:textId="0A95E3EB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무통장</w:t>
      </w:r>
      <w:r w:rsidRPr="0016257F">
        <w:rPr>
          <w:rFonts w:hint="eastAsia"/>
          <w:sz w:val="32"/>
          <w:szCs w:val="32"/>
        </w:rPr>
        <w:t xml:space="preserve"> </w:t>
      </w:r>
      <w:r w:rsidRPr="0016257F">
        <w:rPr>
          <w:rFonts w:hint="eastAsia"/>
          <w:sz w:val="32"/>
          <w:szCs w:val="32"/>
        </w:rPr>
        <w:t>입금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72403EAB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453A8D01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무통장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입금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44C0B84A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25B12820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185D0CCC" w14:textId="56AC3673" w:rsidR="008633CB" w:rsidRDefault="00A70032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11431C95">
                <v:shape id="그림 14" o:spid="_x0000_i1041" type="#_x0000_t75" style="width:102.8pt;height:123.15pt;visibility:visible;mso-wrap-style:square">
                  <v:imagedata r:id="rId26" o:title=""/>
                </v:shape>
              </w:pict>
            </w:r>
          </w:p>
        </w:tc>
      </w:tr>
      <w:tr w:rsidR="008633CB" w14:paraId="4A2280F8" w14:textId="77777777" w:rsidTr="008633CB">
        <w:trPr>
          <w:trHeight w:val="340"/>
        </w:trPr>
        <w:tc>
          <w:tcPr>
            <w:tcW w:w="1669" w:type="dxa"/>
            <w:shd w:val="clear" w:color="auto" w:fill="C6D9F1"/>
            <w:vAlign w:val="center"/>
          </w:tcPr>
          <w:p w14:paraId="306AC1FB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0AA07E86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60A0F080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28BA7CF7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1558E58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0E6A1EB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1828646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1E354009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19374EF8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79DD4C3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39C1EF2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계좌번호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6000EA9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14:paraId="243A2899" w14:textId="0BAB7AFA" w:rsidR="008633CB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lastRenderedPageBreak/>
        <w:t>카드</w:t>
      </w:r>
      <w:r w:rsidRPr="0016257F">
        <w:rPr>
          <w:rFonts w:hint="eastAsia"/>
          <w:sz w:val="32"/>
          <w:szCs w:val="32"/>
        </w:rPr>
        <w:t xml:space="preserve"> </w:t>
      </w:r>
      <w:r w:rsidRPr="0016257F">
        <w:rPr>
          <w:rFonts w:hint="eastAsia"/>
          <w:sz w:val="32"/>
          <w:szCs w:val="32"/>
        </w:rPr>
        <w:t>결제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267"/>
        <w:gridCol w:w="2106"/>
        <w:gridCol w:w="3245"/>
      </w:tblGrid>
      <w:tr w:rsidR="008633CB" w14:paraId="0E1ECCDC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464632F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r>
              <w:rPr>
                <w:rFonts w:hint="eastAsia"/>
                <w:b/>
                <w:sz w:val="26"/>
                <w:szCs w:val="26"/>
              </w:rPr>
              <w:t>카드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결제</w:t>
            </w:r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13E85757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4EA5C932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Class</w:t>
            </w:r>
            <w:r>
              <w:rPr>
                <w:b/>
              </w:rPr>
              <w:t xml:space="preserve"> Diagra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924629F" w14:textId="680564E4" w:rsidR="008633CB" w:rsidRDefault="00A70032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pict w14:anchorId="53B5297C">
                <v:shape id="그림 16" o:spid="_x0000_i1042" type="#_x0000_t75" style="width:108pt;height:128.85pt;visibility:visible;mso-wrap-style:square">
                  <v:imagedata r:id="rId27" o:title=""/>
                </v:shape>
              </w:pict>
            </w:r>
          </w:p>
        </w:tc>
      </w:tr>
      <w:tr w:rsidR="008633CB" w14:paraId="222EBC31" w14:textId="77777777" w:rsidTr="008633CB">
        <w:trPr>
          <w:trHeight w:val="340"/>
        </w:trPr>
        <w:tc>
          <w:tcPr>
            <w:tcW w:w="1669" w:type="dxa"/>
            <w:shd w:val="clear" w:color="auto" w:fill="C6D9F1"/>
            <w:vAlign w:val="center"/>
          </w:tcPr>
          <w:p w14:paraId="536B5575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Resposi</w:t>
            </w:r>
            <w:r>
              <w:rPr>
                <w:b/>
              </w:rPr>
              <w:t>bility</w:t>
            </w:r>
          </w:p>
        </w:tc>
        <w:tc>
          <w:tcPr>
            <w:tcW w:w="7618" w:type="dxa"/>
            <w:gridSpan w:val="3"/>
          </w:tcPr>
          <w:p w14:paraId="57BA53D3" w14:textId="77777777" w:rsidR="008633CB" w:rsidRPr="00A370A6" w:rsidRDefault="008633CB" w:rsidP="008633CB">
            <w:pPr>
              <w:pStyle w:val="af7"/>
              <w:spacing w:after="180"/>
              <w:ind w:firstLine="0"/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76483DD1" w14:textId="77777777" w:rsidTr="008633CB">
        <w:tc>
          <w:tcPr>
            <w:tcW w:w="1669" w:type="dxa"/>
            <w:vMerge w:val="restart"/>
            <w:shd w:val="clear" w:color="auto" w:fill="C6D9F1"/>
            <w:vAlign w:val="center"/>
          </w:tcPr>
          <w:p w14:paraId="75F664E9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2267" w:type="dxa"/>
            <w:shd w:val="clear" w:color="auto" w:fill="C6D9F1"/>
            <w:vAlign w:val="center"/>
          </w:tcPr>
          <w:p w14:paraId="088A38EE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2106" w:type="dxa"/>
            <w:shd w:val="clear" w:color="auto" w:fill="C6D9F1"/>
            <w:vAlign w:val="center"/>
          </w:tcPr>
          <w:p w14:paraId="39B6C6B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33F26CE4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8633CB" w14:paraId="0DC978F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4C7876B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46EDA4A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6BB92F3C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카드번호</w:t>
            </w:r>
          </w:p>
        </w:tc>
        <w:tc>
          <w:tcPr>
            <w:tcW w:w="3245" w:type="dxa"/>
            <w:shd w:val="clear" w:color="auto" w:fill="auto"/>
            <w:vAlign w:val="center"/>
          </w:tcPr>
          <w:p w14:paraId="3A55EF48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</w:tbl>
    <w:p w14:paraId="347A3AFC" w14:textId="335574BB" w:rsidR="008633CB" w:rsidRDefault="008633CB" w:rsidP="008633CB"/>
    <w:p w14:paraId="706BF2E9" w14:textId="7852D1B2" w:rsidR="0016257F" w:rsidRDefault="0016257F" w:rsidP="008633CB"/>
    <w:p w14:paraId="1C43A003" w14:textId="695E60CA" w:rsidR="0016257F" w:rsidRDefault="0016257F" w:rsidP="008633CB"/>
    <w:p w14:paraId="64B40D15" w14:textId="6A66C774" w:rsidR="0016257F" w:rsidRDefault="0016257F" w:rsidP="008633CB"/>
    <w:p w14:paraId="03FE8B68" w14:textId="5736B539" w:rsidR="0016257F" w:rsidRDefault="0016257F" w:rsidP="008633CB"/>
    <w:p w14:paraId="68D33E7F" w14:textId="0B117278" w:rsidR="0016257F" w:rsidRDefault="0016257F" w:rsidP="008633CB"/>
    <w:p w14:paraId="37612163" w14:textId="244AAADC" w:rsidR="0016257F" w:rsidRDefault="0016257F" w:rsidP="008633CB"/>
    <w:p w14:paraId="5F896FDE" w14:textId="36958F76" w:rsidR="0016257F" w:rsidRDefault="0016257F" w:rsidP="008633CB"/>
    <w:p w14:paraId="22AD665B" w14:textId="713C6548" w:rsidR="0016257F" w:rsidRDefault="0016257F" w:rsidP="008633CB"/>
    <w:p w14:paraId="35066C26" w14:textId="526FC459" w:rsidR="0016257F" w:rsidRDefault="0016257F" w:rsidP="008633CB"/>
    <w:p w14:paraId="24CC5C4E" w14:textId="4EFDEB3C" w:rsidR="0016257F" w:rsidRDefault="0016257F" w:rsidP="008633CB"/>
    <w:p w14:paraId="345323E8" w14:textId="77777777" w:rsidR="0016257F" w:rsidRDefault="0016257F" w:rsidP="008633CB"/>
    <w:p w14:paraId="44283A8C" w14:textId="77777777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lastRenderedPageBreak/>
        <w:t>회원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16257F" w14:paraId="7577138C" w14:textId="77777777" w:rsidTr="00495CC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65AD3AA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회원</w:t>
            </w:r>
          </w:p>
        </w:tc>
      </w:tr>
      <w:tr w:rsidR="0016257F" w14:paraId="17A9DC0F" w14:textId="77777777" w:rsidTr="00495CC0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7435C62F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E0101AB" w14:textId="25C23FBA" w:rsidR="0016257F" w:rsidRPr="00E66442" w:rsidRDefault="007D748D" w:rsidP="00CF7CC7">
            <w:pPr>
              <w:jc w:val="center"/>
            </w:pPr>
            <w:r>
              <w:rPr>
                <w:noProof/>
              </w:rPr>
              <w:pict w14:anchorId="351FF336">
                <v:shape id="_x0000_i1043" type="#_x0000_t75" style="width:133.55pt;height:194.1pt;visibility:visible;mso-wrap-style:square">
                  <v:imagedata r:id="rId28" o:title=""/>
                </v:shape>
              </w:pict>
            </w:r>
          </w:p>
        </w:tc>
      </w:tr>
      <w:tr w:rsidR="0016257F" w14:paraId="1175EC32" w14:textId="77777777" w:rsidTr="00495CC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6A6BE43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48201296" w14:textId="77777777" w:rsidR="0016257F" w:rsidRPr="00DE53DE" w:rsidRDefault="0016257F" w:rsidP="00CF7CC7">
            <w:pPr>
              <w:tabs>
                <w:tab w:val="left" w:pos="1860"/>
              </w:tabs>
            </w:pPr>
            <w:r>
              <w:rPr>
                <w:rFonts w:eastAsia="바탕체" w:hAnsi="Arial" w:hint="eastAsia"/>
                <w:sz w:val="22"/>
              </w:rPr>
              <w:t>회원은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사용자와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상담사를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자녀로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갖는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부모클래스입니다</w:t>
            </w:r>
            <w:r>
              <w:rPr>
                <w:rFonts w:eastAsia="바탕체" w:hAnsi="Arial"/>
                <w:sz w:val="22"/>
              </w:rPr>
              <w:t xml:space="preserve">. </w:t>
            </w:r>
            <w:r>
              <w:rPr>
                <w:rFonts w:eastAsia="바탕체" w:hAnsi="Arial" w:hint="eastAsia"/>
                <w:sz w:val="22"/>
              </w:rPr>
              <w:t>자녀클래스의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공통적인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속성인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이름</w:t>
            </w:r>
            <w:r>
              <w:rPr>
                <w:rFonts w:eastAsia="바탕체" w:hAnsi="Arial" w:hint="eastAsia"/>
                <w:sz w:val="22"/>
              </w:rPr>
              <w:t>,</w:t>
            </w:r>
            <w:r>
              <w:rPr>
                <w:rFonts w:eastAsia="바탕체" w:hAnsi="Arial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비번</w:t>
            </w:r>
            <w:r>
              <w:rPr>
                <w:rFonts w:eastAsia="바탕체" w:hAnsi="Arial" w:hint="eastAsia"/>
                <w:sz w:val="22"/>
              </w:rPr>
              <w:t>,</w:t>
            </w:r>
            <w:r>
              <w:rPr>
                <w:rFonts w:eastAsia="바탕체" w:hAnsi="Arial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이메일</w:t>
            </w:r>
            <w:r>
              <w:rPr>
                <w:rFonts w:eastAsia="바탕체" w:hAnsi="Arial" w:hint="eastAsia"/>
                <w:sz w:val="22"/>
              </w:rPr>
              <w:t>,</w:t>
            </w:r>
            <w:r>
              <w:rPr>
                <w:rFonts w:eastAsia="바탕체" w:hAnsi="Arial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핸드폰번호와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회원을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새로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추가하는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회원가입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함수</w:t>
            </w:r>
            <w:r>
              <w:rPr>
                <w:rFonts w:eastAsia="바탕체" w:hAnsi="Arial"/>
                <w:sz w:val="22"/>
              </w:rPr>
              <w:t xml:space="preserve">, </w:t>
            </w:r>
            <w:r>
              <w:rPr>
                <w:rFonts w:eastAsia="바탕체" w:hAnsi="Arial" w:hint="eastAsia"/>
                <w:sz w:val="22"/>
              </w:rPr>
              <w:t>회원을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삭제하는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회원삭제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함수를</w:t>
            </w:r>
            <w:r>
              <w:rPr>
                <w:rFonts w:eastAsia="바탕체" w:hAnsi="Arial" w:hint="eastAsia"/>
                <w:sz w:val="22"/>
              </w:rPr>
              <w:t xml:space="preserve"> </w:t>
            </w:r>
            <w:r>
              <w:rPr>
                <w:rFonts w:eastAsia="바탕체" w:hAnsi="Arial" w:hint="eastAsia"/>
                <w:sz w:val="22"/>
              </w:rPr>
              <w:t>갖습니다</w:t>
            </w:r>
          </w:p>
        </w:tc>
      </w:tr>
      <w:tr w:rsidR="0016257F" w14:paraId="77FA632A" w14:textId="77777777" w:rsidTr="00495CC0">
        <w:tc>
          <w:tcPr>
            <w:tcW w:w="1669" w:type="dxa"/>
            <w:vMerge w:val="restart"/>
            <w:shd w:val="clear" w:color="auto" w:fill="C6D9F1"/>
            <w:vAlign w:val="center"/>
          </w:tcPr>
          <w:p w14:paraId="73F2FC9F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4BD26462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6161F0EC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564681A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67BA9AC2" w14:textId="77777777" w:rsidTr="00495CC0">
        <w:tc>
          <w:tcPr>
            <w:tcW w:w="1669" w:type="dxa"/>
            <w:vMerge/>
            <w:shd w:val="clear" w:color="auto" w:fill="C6D9F1"/>
            <w:vAlign w:val="center"/>
          </w:tcPr>
          <w:p w14:paraId="5BBB4B86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3B4D4AE4" w14:textId="77777777" w:rsidR="0016257F" w:rsidRDefault="0016257F" w:rsidP="00CF7CC7">
            <w:pPr>
              <w:pStyle w:val="af7"/>
              <w:ind w:firstLine="0"/>
            </w:pPr>
            <w:r>
              <w:t>String</w:t>
            </w:r>
          </w:p>
          <w:p w14:paraId="1F3EE64B" w14:textId="77777777" w:rsidR="0016257F" w:rsidRDefault="0016257F" w:rsidP="00CF7CC7">
            <w:pPr>
              <w:pStyle w:val="af7"/>
              <w:ind w:firstLine="0"/>
            </w:pPr>
            <w:r>
              <w:t>String</w:t>
            </w:r>
          </w:p>
          <w:p w14:paraId="4B15A070" w14:textId="77777777" w:rsidR="0016257F" w:rsidRDefault="0016257F" w:rsidP="00CF7CC7">
            <w:pPr>
              <w:pStyle w:val="af7"/>
              <w:ind w:firstLine="0"/>
            </w:pPr>
            <w:r>
              <w:t>String</w:t>
            </w:r>
          </w:p>
          <w:p w14:paraId="17B8D6AF" w14:textId="77777777" w:rsidR="0016257F" w:rsidRPr="00A370A6" w:rsidRDefault="0016257F" w:rsidP="00CF7CC7">
            <w:pPr>
              <w:pStyle w:val="af7"/>
              <w:ind w:firstLine="0"/>
            </w:pPr>
            <w:r>
              <w:t>String</w:t>
            </w:r>
          </w:p>
        </w:tc>
        <w:tc>
          <w:tcPr>
            <w:tcW w:w="1383" w:type="dxa"/>
          </w:tcPr>
          <w:p w14:paraId="2910C3EE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이름</w:t>
            </w:r>
          </w:p>
          <w:p w14:paraId="0339387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비밀번호</w:t>
            </w:r>
          </w:p>
          <w:p w14:paraId="4537C6C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이메일</w:t>
            </w:r>
          </w:p>
          <w:p w14:paraId="07D1BE2E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핸드폰</w:t>
            </w:r>
          </w:p>
        </w:tc>
        <w:tc>
          <w:tcPr>
            <w:tcW w:w="3245" w:type="dxa"/>
          </w:tcPr>
          <w:p w14:paraId="147994D3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  <w:p w14:paraId="174F1947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  <w:p w14:paraId="50897C3A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</w:p>
          <w:p w14:paraId="456FA931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핸드폰번호</w:t>
            </w:r>
          </w:p>
        </w:tc>
      </w:tr>
      <w:tr w:rsidR="0016257F" w14:paraId="1597501E" w14:textId="77777777" w:rsidTr="00495CC0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CCFFC22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C1A46C2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208A7A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1387F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5538BE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2A3AB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F74AC87" w14:textId="77777777" w:rsidTr="00495CC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194BA2" w14:textId="77777777" w:rsidR="0016257F" w:rsidRDefault="0016257F" w:rsidP="00CF7CC7">
                  <w:pPr>
                    <w:pStyle w:val="af7"/>
                    <w:ind w:firstLine="0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774BE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회원삭제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7FD1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628B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1ACA07C2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A0B8B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E8892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회원을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삭제합니다</w:t>
                  </w:r>
                </w:p>
              </w:tc>
            </w:tr>
          </w:tbl>
          <w:p w14:paraId="5398523A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557E5413" w14:textId="77777777" w:rsidTr="00495CC0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68E94897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074991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92C3D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16EDF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74884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29DF2B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CF67FBA" w14:textId="77777777" w:rsidTr="00495CC0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2D07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34FE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D040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0090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06B9E3FB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78EA88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5534F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회원을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가입합니다</w:t>
                  </w:r>
                </w:p>
              </w:tc>
            </w:tr>
          </w:tbl>
          <w:p w14:paraId="246BC557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</w:tbl>
    <w:p w14:paraId="6A6C42F4" w14:textId="77777777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napToGrid w:val="0"/>
          <w:sz w:val="32"/>
          <w:szCs w:val="32"/>
        </w:rPr>
        <w:lastRenderedPageBreak/>
        <w:t>사용자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849"/>
        <w:gridCol w:w="1701"/>
        <w:gridCol w:w="5068"/>
      </w:tblGrid>
      <w:tr w:rsidR="0016257F" w14:paraId="0DCD3A3C" w14:textId="77777777" w:rsidTr="00495CC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5651739D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사용자</w:t>
            </w:r>
          </w:p>
        </w:tc>
      </w:tr>
      <w:tr w:rsidR="0016257F" w14:paraId="67FEC4A7" w14:textId="77777777" w:rsidTr="00495CC0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153FCE5D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4BDC92F6" w14:textId="5467BED2" w:rsidR="0016257F" w:rsidRPr="00E66442" w:rsidRDefault="00A70032" w:rsidP="00CF7CC7">
            <w:pPr>
              <w:jc w:val="center"/>
            </w:pPr>
            <w:r>
              <w:rPr>
                <w:noProof/>
              </w:rPr>
              <w:pict w14:anchorId="777B6893">
                <v:shape id="_x0000_i1044" type="#_x0000_t75" style="width:147.15pt;height:188.35pt;visibility:visible;mso-wrap-style:square">
                  <v:imagedata r:id="rId29" o:title=""/>
                </v:shape>
              </w:pict>
            </w:r>
          </w:p>
        </w:tc>
      </w:tr>
      <w:tr w:rsidR="0016257F" w14:paraId="377DD2F7" w14:textId="77777777" w:rsidTr="00495CC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33CB19FA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11B06776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자녀클래스인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사용자입니다</w:t>
            </w:r>
            <w: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고객으로서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상담관련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후기작성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담고있습니다</w:t>
            </w:r>
          </w:p>
        </w:tc>
      </w:tr>
      <w:tr w:rsidR="0016257F" w14:paraId="3F654975" w14:textId="77777777" w:rsidTr="00BA2520">
        <w:tc>
          <w:tcPr>
            <w:tcW w:w="1669" w:type="dxa"/>
            <w:vMerge w:val="restart"/>
            <w:shd w:val="clear" w:color="auto" w:fill="C6D9F1"/>
            <w:vAlign w:val="center"/>
          </w:tcPr>
          <w:p w14:paraId="711310F0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849" w:type="dxa"/>
            <w:shd w:val="clear" w:color="auto" w:fill="C6D9F1"/>
            <w:vAlign w:val="center"/>
          </w:tcPr>
          <w:p w14:paraId="037DC4C5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0AF27D88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5068" w:type="dxa"/>
            <w:shd w:val="clear" w:color="auto" w:fill="C6D9F1"/>
            <w:vAlign w:val="center"/>
          </w:tcPr>
          <w:p w14:paraId="13C67438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38F2B6E1" w14:textId="77777777" w:rsidTr="00BA2520">
        <w:tc>
          <w:tcPr>
            <w:tcW w:w="1669" w:type="dxa"/>
            <w:vMerge/>
            <w:shd w:val="clear" w:color="auto" w:fill="C6D9F1"/>
            <w:vAlign w:val="center"/>
          </w:tcPr>
          <w:p w14:paraId="2BBFE16D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49" w:type="dxa"/>
          </w:tcPr>
          <w:p w14:paraId="7B37D6DB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  <w:p w14:paraId="283A7B9B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L</w:t>
            </w:r>
            <w:r>
              <w:t>ist</w:t>
            </w:r>
          </w:p>
          <w:p w14:paraId="66A4C073" w14:textId="77777777" w:rsidR="0016257F" w:rsidRDefault="0016257F" w:rsidP="00CF7CC7">
            <w:pPr>
              <w:pStyle w:val="af7"/>
              <w:ind w:firstLine="0"/>
            </w:pPr>
          </w:p>
          <w:p w14:paraId="5977DF22" w14:textId="757EC3C2" w:rsidR="0016257F" w:rsidRPr="00A370A6" w:rsidRDefault="00BA2520" w:rsidP="00CF7CC7">
            <w:pPr>
              <w:pStyle w:val="af7"/>
              <w:ind w:firstLine="0"/>
            </w:pPr>
            <w:r>
              <w:t>File list</w:t>
            </w:r>
          </w:p>
        </w:tc>
        <w:tc>
          <w:tcPr>
            <w:tcW w:w="1701" w:type="dxa"/>
          </w:tcPr>
          <w:p w14:paraId="66B7EFA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닉네임</w:t>
            </w:r>
          </w:p>
          <w:p w14:paraId="3971740B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상담</w:t>
            </w:r>
          </w:p>
          <w:p w14:paraId="507DA170" w14:textId="77777777" w:rsidR="0016257F" w:rsidRDefault="0016257F" w:rsidP="00CF7CC7">
            <w:pPr>
              <w:pStyle w:val="af7"/>
              <w:ind w:firstLine="0"/>
            </w:pPr>
          </w:p>
          <w:p w14:paraId="7EA71E8D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검사결과</w:t>
            </w:r>
          </w:p>
        </w:tc>
        <w:tc>
          <w:tcPr>
            <w:tcW w:w="5068" w:type="dxa"/>
          </w:tcPr>
          <w:p w14:paraId="6C4BF16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별명입니다</w:t>
            </w:r>
          </w:p>
          <w:p w14:paraId="3878985E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t>list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  <w:p w14:paraId="057A1E8D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</w:t>
            </w: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</w:tc>
      </w:tr>
      <w:tr w:rsidR="0016257F" w14:paraId="6D917199" w14:textId="77777777" w:rsidTr="00495CC0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525E9D4B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11156BE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C531F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21BBEC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71D80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378EC7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BBEA1D6" w14:textId="77777777" w:rsidTr="00495CC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DA27E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38D93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15A1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AC32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1DC7059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B537EB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FE7CD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회원클래스의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오버라이딩하여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사용자회원가입을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수행합니다</w:t>
                  </w:r>
                </w:p>
              </w:tc>
            </w:tr>
          </w:tbl>
          <w:p w14:paraId="10CEEE1C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547CBDAA" w14:textId="77777777" w:rsidTr="00495CC0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7FBFFB1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AD96895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10424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1CA613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FFB41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AD1A5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6AE77FF" w14:textId="77777777" w:rsidTr="00495CC0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DED3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1ABE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상담하기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C5F6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A421B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BDFAEA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3E37B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EB7B22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상담사와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전화상담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채팅상담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대면상담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진행합니다</w:t>
                  </w:r>
                </w:p>
              </w:tc>
            </w:tr>
          </w:tbl>
          <w:p w14:paraId="2F3D0F32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3E35021C" w14:textId="77777777" w:rsidTr="00495CC0">
        <w:trPr>
          <w:trHeight w:val="1661"/>
        </w:trPr>
        <w:tc>
          <w:tcPr>
            <w:tcW w:w="1669" w:type="dxa"/>
            <w:vMerge/>
            <w:shd w:val="clear" w:color="auto" w:fill="C6D9F1"/>
            <w:vAlign w:val="center"/>
          </w:tcPr>
          <w:p w14:paraId="50850E0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000B0FDB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B790D2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DF9368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ADB1D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E8C1B9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C976B20" w14:textId="77777777" w:rsidTr="00495CC0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6BE7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90800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H</w:t>
                  </w:r>
                  <w:r>
                    <w:t>TP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8CED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3C69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28C2E26B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F5684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ECB88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H</w:t>
                  </w:r>
                  <w:r>
                    <w:t>TP</w:t>
                  </w:r>
                  <w:r>
                    <w:rPr>
                      <w:rFonts w:hint="eastAsia"/>
                    </w:rPr>
                    <w:t>검사하기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호출하는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함수입니다</w:t>
                  </w:r>
                </w:p>
              </w:tc>
            </w:tr>
          </w:tbl>
          <w:p w14:paraId="5774FDAF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192AC47C" w14:textId="77777777" w:rsidTr="00495CC0">
        <w:trPr>
          <w:trHeight w:val="1664"/>
        </w:trPr>
        <w:tc>
          <w:tcPr>
            <w:tcW w:w="1669" w:type="dxa"/>
            <w:vMerge/>
            <w:shd w:val="clear" w:color="auto" w:fill="C6D9F1"/>
            <w:vAlign w:val="center"/>
          </w:tcPr>
          <w:p w14:paraId="129EB65B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7153BA34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C66D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06EC91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24F74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62F581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9F4C137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B582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17C0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찾기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EEFC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2899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1A3FB3E2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DA53BA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EDC230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목록을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도와줍니다</w:t>
                  </w:r>
                </w:p>
              </w:tc>
            </w:tr>
          </w:tbl>
          <w:p w14:paraId="18E4B61A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39E17C15" w14:textId="77777777" w:rsidTr="00495CC0">
        <w:trPr>
          <w:trHeight w:val="1372"/>
        </w:trPr>
        <w:tc>
          <w:tcPr>
            <w:tcW w:w="1669" w:type="dxa"/>
            <w:vMerge/>
            <w:shd w:val="clear" w:color="auto" w:fill="C6D9F1"/>
            <w:vAlign w:val="center"/>
          </w:tcPr>
          <w:p w14:paraId="18C09600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73E68152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F47466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63E2E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F04DF2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8F1EB8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44259A41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FC25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2B21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신청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B6F20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EB51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A27F69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9B8F3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24EDA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선택한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상담사에게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신청합니다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</w:tr>
            <w:tr w:rsidR="0016257F" w14:paraId="5BDB5D46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2C8A6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9C7439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783F4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20A80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5E96B44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9637E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A400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상담내역조회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61F9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1774D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02FFE4D9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6C4D46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15AFA3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</w:t>
                  </w:r>
                  <w:r>
                    <w:t xml:space="preserve"> list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상담내용과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시간정보를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내역을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조회합니다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</w:tr>
            <w:tr w:rsidR="0016257F" w14:paraId="43D5BAED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DFB0A2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C0A82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FEA21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A9C938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CD6BE9D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0F81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AEDC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상담일정변경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0367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6715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6F586D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55B8D1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406F2B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입력받은대로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변경합니다</w:t>
                  </w:r>
                </w:p>
              </w:tc>
            </w:tr>
          </w:tbl>
          <w:p w14:paraId="24436F47" w14:textId="77777777" w:rsidR="0016257F" w:rsidRPr="008D669D" w:rsidRDefault="0016257F" w:rsidP="00CF7CC7">
            <w:pPr>
              <w:pStyle w:val="af7"/>
              <w:ind w:firstLine="0"/>
            </w:pPr>
          </w:p>
          <w:tbl>
            <w:tblPr>
              <w:tblpPr w:leftFromText="142" w:rightFromText="142" w:vertAnchor="text" w:horzAnchor="margin" w:tblpY="-120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2354FC95" w14:textId="77777777" w:rsidTr="006A1D7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10C9F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20D40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37325C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37DFCB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45E4A27" w14:textId="77777777" w:rsidTr="006A1D75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A9C8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03839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C199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D7DC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1047FF8" w14:textId="77777777" w:rsidTr="006A1D75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4F895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5B4C4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출력합니다</w:t>
                  </w:r>
                </w:p>
              </w:tc>
            </w:tr>
          </w:tbl>
          <w:p w14:paraId="54AE32D8" w14:textId="77777777" w:rsidR="0016257F" w:rsidRPr="006A1D75" w:rsidRDefault="0016257F" w:rsidP="00CF7CC7">
            <w:pPr>
              <w:pStyle w:val="af7"/>
              <w:ind w:firstLine="0"/>
            </w:pPr>
          </w:p>
        </w:tc>
      </w:tr>
    </w:tbl>
    <w:p w14:paraId="1A6215E3" w14:textId="74953F2A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1CA51DD4" w14:textId="05761354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1DD031AB" w14:textId="570E30C8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56724352" w14:textId="788D7262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656A1262" w14:textId="31503250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6CA6F270" w14:textId="77777777" w:rsidR="0016257F" w:rsidRDefault="0016257F" w:rsidP="0016257F">
      <w:pPr>
        <w:rPr>
          <w:rFonts w:ascii="굴림" w:eastAsia="굴림" w:hAnsi="굴림"/>
          <w:b/>
          <w:sz w:val="24"/>
          <w:szCs w:val="24"/>
        </w:rPr>
      </w:pPr>
    </w:p>
    <w:p w14:paraId="2E2549FD" w14:textId="77777777" w:rsidR="00BA2520" w:rsidRDefault="00BA2520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</w:p>
    <w:p w14:paraId="3FEE5A4A" w14:textId="21114232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상담사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849"/>
        <w:gridCol w:w="1701"/>
        <w:gridCol w:w="5068"/>
      </w:tblGrid>
      <w:tr w:rsidR="0016257F" w14:paraId="5164C121" w14:textId="77777777" w:rsidTr="00372734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360AA4E5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상담사</w:t>
            </w:r>
          </w:p>
        </w:tc>
      </w:tr>
      <w:tr w:rsidR="0016257F" w14:paraId="5253FC6F" w14:textId="77777777" w:rsidTr="00372734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2151E3F6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5DA30718" w14:textId="53CDE7FF" w:rsidR="0016257F" w:rsidRPr="00E66442" w:rsidRDefault="00A70032" w:rsidP="00CF7CC7">
            <w:pPr>
              <w:jc w:val="center"/>
            </w:pPr>
            <w:r>
              <w:rPr>
                <w:noProof/>
              </w:rPr>
              <w:pict w14:anchorId="0E865DEC">
                <v:shape id="_x0000_i1045" type="#_x0000_t75" style="width:204.5pt;height:294.25pt;visibility:visible;mso-wrap-style:square">
                  <v:imagedata r:id="rId30" o:title=""/>
                </v:shape>
              </w:pict>
            </w:r>
          </w:p>
        </w:tc>
      </w:tr>
      <w:tr w:rsidR="0016257F" w14:paraId="0F4D3481" w14:textId="77777777" w:rsidTr="00372734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7B080A8F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7E8A00CA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자녀클래스인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상담사입니다</w:t>
            </w:r>
            <w: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고객관리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상담관련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갖습니다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상담사자격번호와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갖습니다</w:t>
            </w:r>
          </w:p>
        </w:tc>
      </w:tr>
      <w:tr w:rsidR="0016257F" w14:paraId="3480C993" w14:textId="77777777" w:rsidTr="00372734">
        <w:tc>
          <w:tcPr>
            <w:tcW w:w="1669" w:type="dxa"/>
            <w:vMerge w:val="restart"/>
            <w:shd w:val="clear" w:color="auto" w:fill="C6D9F1"/>
            <w:vAlign w:val="center"/>
          </w:tcPr>
          <w:p w14:paraId="1FE3FABA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849" w:type="dxa"/>
            <w:shd w:val="clear" w:color="auto" w:fill="C6D9F1"/>
            <w:vAlign w:val="center"/>
          </w:tcPr>
          <w:p w14:paraId="08167E73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61FDC330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5068" w:type="dxa"/>
            <w:shd w:val="clear" w:color="auto" w:fill="C6D9F1"/>
            <w:vAlign w:val="center"/>
          </w:tcPr>
          <w:p w14:paraId="5F35F83B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03140382" w14:textId="77777777" w:rsidTr="00372734">
        <w:tc>
          <w:tcPr>
            <w:tcW w:w="1669" w:type="dxa"/>
            <w:vMerge/>
            <w:shd w:val="clear" w:color="auto" w:fill="C6D9F1"/>
            <w:vAlign w:val="center"/>
          </w:tcPr>
          <w:p w14:paraId="4BC1D39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849" w:type="dxa"/>
          </w:tcPr>
          <w:p w14:paraId="65DEEA6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  <w:p w14:paraId="33D31AC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L</w:t>
            </w:r>
            <w:r>
              <w:t>ist</w:t>
            </w:r>
          </w:p>
          <w:p w14:paraId="44B72853" w14:textId="77777777" w:rsidR="0016257F" w:rsidRDefault="0016257F" w:rsidP="00CF7CC7">
            <w:pPr>
              <w:pStyle w:val="af7"/>
              <w:ind w:firstLine="0"/>
            </w:pPr>
          </w:p>
          <w:p w14:paraId="4192BE6F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1" w:type="dxa"/>
          </w:tcPr>
          <w:p w14:paraId="35A090B3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닉네임</w:t>
            </w:r>
          </w:p>
          <w:p w14:paraId="6BDBFDD7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상담</w:t>
            </w:r>
          </w:p>
          <w:p w14:paraId="71A600A3" w14:textId="77777777" w:rsidR="0016257F" w:rsidRDefault="0016257F" w:rsidP="00CF7CC7">
            <w:pPr>
              <w:pStyle w:val="af7"/>
              <w:ind w:firstLine="0"/>
            </w:pPr>
          </w:p>
          <w:p w14:paraId="08735DD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검사결과</w:t>
            </w:r>
          </w:p>
        </w:tc>
        <w:tc>
          <w:tcPr>
            <w:tcW w:w="5068" w:type="dxa"/>
          </w:tcPr>
          <w:p w14:paraId="4CE38E84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별명입니다</w:t>
            </w:r>
          </w:p>
          <w:p w14:paraId="50DF4B7F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t>list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  <w:p w14:paraId="2160366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</w:t>
            </w:r>
            <w:r>
              <w:rPr>
                <w:rFonts w:hint="eastAsia"/>
              </w:rPr>
              <w:t>H</w:t>
            </w:r>
            <w:r>
              <w:t>TP</w:t>
            </w:r>
            <w:r>
              <w:rPr>
                <w:rFonts w:hint="eastAsia"/>
              </w:rPr>
              <w:t>검사의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저장됩니다</w:t>
            </w:r>
          </w:p>
        </w:tc>
      </w:tr>
      <w:tr w:rsidR="0016257F" w14:paraId="3025FD59" w14:textId="77777777" w:rsidTr="00372734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31D74FE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180771AD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20CA7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04835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52F4BF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283094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4D625768" w14:textId="77777777" w:rsidTr="00372734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A0AE4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4A093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015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60B09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7F8581C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C01B7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B0A55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회원클래스의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오버라이딩하여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상담사회원가입을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수행합니다</w:t>
                  </w:r>
                </w:p>
              </w:tc>
            </w:tr>
          </w:tbl>
          <w:p w14:paraId="0D59267B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07F3FE43" w14:textId="77777777" w:rsidTr="00372734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3C750FC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239E76F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EC2ED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CD181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21F01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05667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11A2ABEF" w14:textId="77777777" w:rsidTr="0037273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06A3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A862A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상담하기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DC845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E7E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055B487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8AAB9C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5EBD9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사용자와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전화상담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채팅상담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대면상담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등을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진행합니다</w:t>
                  </w:r>
                </w:p>
              </w:tc>
            </w:tr>
          </w:tbl>
          <w:p w14:paraId="02FB90F0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2CB3FF28" w14:textId="77777777" w:rsidTr="00372734">
        <w:trPr>
          <w:trHeight w:val="1661"/>
        </w:trPr>
        <w:tc>
          <w:tcPr>
            <w:tcW w:w="1669" w:type="dxa"/>
            <w:vMerge/>
            <w:shd w:val="clear" w:color="auto" w:fill="C6D9F1"/>
            <w:vAlign w:val="center"/>
          </w:tcPr>
          <w:p w14:paraId="366E173A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7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1558378C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7DD01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DA516F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16DD67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DC8A46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70F20525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7C2C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96DF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고객기록조회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5BA25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0FEF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2500CB21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FBC5E3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754E6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진행했던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기록들을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조회합니다</w:t>
                  </w:r>
                </w:p>
              </w:tc>
            </w:tr>
          </w:tbl>
          <w:p w14:paraId="2A7D8715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7A59A86F" w14:textId="77777777" w:rsidTr="00372734">
        <w:trPr>
          <w:trHeight w:val="1664"/>
        </w:trPr>
        <w:tc>
          <w:tcPr>
            <w:tcW w:w="1669" w:type="dxa"/>
            <w:vMerge/>
            <w:shd w:val="clear" w:color="auto" w:fill="C6D9F1"/>
            <w:vAlign w:val="center"/>
          </w:tcPr>
          <w:p w14:paraId="105062CC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horzAnchor="margin" w:tblpY="-889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374AA088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EAE79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C3E15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A81A0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FB2F1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D6EB4B6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D621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7E5C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상담내역조회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7586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6BE4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380665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B177AF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D52F32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상담내용을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불러와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출력합니다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14:paraId="1FE39F0E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336E95E0" w14:textId="77777777" w:rsidTr="00372734">
        <w:trPr>
          <w:trHeight w:val="1372"/>
        </w:trPr>
        <w:tc>
          <w:tcPr>
            <w:tcW w:w="1669" w:type="dxa"/>
            <w:vMerge/>
            <w:shd w:val="clear" w:color="auto" w:fill="C6D9F1"/>
            <w:vAlign w:val="center"/>
          </w:tcPr>
          <w:p w14:paraId="5C9FAE0C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pPr w:leftFromText="142" w:rightFromText="142" w:vertAnchor="text" w:tblpY="-754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41BEC31B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4E4E8C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CC34C7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B5995B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6D0C26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410B82AA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4FCCF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7A1C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상담일정변경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6656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BE70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360B2256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A07C4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CCF621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입력받은대로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변경합니다</w:t>
                  </w:r>
                </w:p>
              </w:tc>
            </w:tr>
          </w:tbl>
          <w:p w14:paraId="6431089E" w14:textId="77777777" w:rsidR="0016257F" w:rsidRPr="008D669D" w:rsidRDefault="0016257F" w:rsidP="00CF7CC7">
            <w:pPr>
              <w:pStyle w:val="af7"/>
              <w:ind w:firstLine="0"/>
            </w:pPr>
          </w:p>
          <w:tbl>
            <w:tblPr>
              <w:tblpPr w:leftFromText="142" w:rightFromText="142" w:vertAnchor="text" w:horzAnchor="margin" w:tblpY="-120"/>
              <w:tblOverlap w:val="never"/>
              <w:tblW w:w="73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268"/>
              <w:gridCol w:w="1701"/>
              <w:gridCol w:w="1842"/>
            </w:tblGrid>
            <w:tr w:rsidR="0016257F" w14:paraId="1BEF4E81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8248B4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FF587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AF19FE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28F3BA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37709744" w14:textId="77777777" w:rsidTr="00372734">
              <w:trPr>
                <w:trHeight w:val="307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37B7C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52EF9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상담일정조회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7C1A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CEA2D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38C586C8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567DA2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8EAD4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상담객체의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날짜를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출력합니다</w:t>
                  </w:r>
                </w:p>
              </w:tc>
            </w:tr>
          </w:tbl>
          <w:p w14:paraId="0CD0703D" w14:textId="77777777" w:rsidR="0016257F" w:rsidRPr="006A1D75" w:rsidRDefault="0016257F" w:rsidP="00CF7CC7">
            <w:pPr>
              <w:pStyle w:val="af7"/>
              <w:ind w:firstLine="0"/>
            </w:pPr>
          </w:p>
        </w:tc>
      </w:tr>
    </w:tbl>
    <w:p w14:paraId="267EADA5" w14:textId="1D2FF7A0" w:rsidR="00BA2520" w:rsidRDefault="00BA2520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</w:p>
    <w:p w14:paraId="58826380" w14:textId="77777777" w:rsidR="00BA2520" w:rsidRDefault="00BA2520" w:rsidP="00BA2520">
      <w:r>
        <w:br w:type="page"/>
      </w:r>
    </w:p>
    <w:p w14:paraId="34787151" w14:textId="2A33F65A" w:rsidR="0016257F" w:rsidRP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sz w:val="32"/>
          <w:szCs w:val="32"/>
        </w:rPr>
      </w:pPr>
      <w:r w:rsidRPr="0016257F">
        <w:rPr>
          <w:rFonts w:hint="eastAsia"/>
          <w:sz w:val="32"/>
          <w:szCs w:val="32"/>
        </w:rPr>
        <w:t>관리자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1133"/>
        <w:gridCol w:w="1842"/>
        <w:gridCol w:w="4643"/>
      </w:tblGrid>
      <w:tr w:rsidR="0016257F" w14:paraId="1349C050" w14:textId="77777777" w:rsidTr="00495CC0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0B9FFA15" w14:textId="77777777" w:rsidR="0016257F" w:rsidRPr="00DA1560" w:rsidRDefault="0016257F" w:rsidP="00CF7CC7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관리자</w:t>
            </w:r>
          </w:p>
        </w:tc>
      </w:tr>
      <w:tr w:rsidR="0016257F" w14:paraId="34E85483" w14:textId="77777777" w:rsidTr="00495CC0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0F6377E2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5FAE321" w14:textId="113EE004" w:rsidR="0016257F" w:rsidRPr="00E66442" w:rsidRDefault="00A70032" w:rsidP="00CF7CC7">
            <w:pPr>
              <w:jc w:val="center"/>
            </w:pPr>
            <w:r>
              <w:rPr>
                <w:noProof/>
              </w:rPr>
              <w:pict w14:anchorId="4C55C3A1">
                <v:shape id="_x0000_i1046" type="#_x0000_t75" style="width:182.1pt;height:192pt;visibility:visible;mso-wrap-style:square">
                  <v:imagedata r:id="rId31" o:title=""/>
                </v:shape>
              </w:pict>
            </w:r>
          </w:p>
        </w:tc>
      </w:tr>
      <w:tr w:rsidR="0016257F" w14:paraId="5048837C" w14:textId="77777777" w:rsidTr="00495CC0">
        <w:trPr>
          <w:trHeight w:val="1120"/>
        </w:trPr>
        <w:tc>
          <w:tcPr>
            <w:tcW w:w="1669" w:type="dxa"/>
            <w:shd w:val="clear" w:color="auto" w:fill="C6D9F1"/>
            <w:vAlign w:val="center"/>
          </w:tcPr>
          <w:p w14:paraId="4FFEF23E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02A00766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무분별한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방지하기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갖고있습니다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갖습니다</w:t>
            </w:r>
          </w:p>
        </w:tc>
      </w:tr>
      <w:tr w:rsidR="0016257F" w14:paraId="496E3F28" w14:textId="77777777" w:rsidTr="002247F9">
        <w:tc>
          <w:tcPr>
            <w:tcW w:w="1669" w:type="dxa"/>
            <w:vMerge w:val="restart"/>
            <w:shd w:val="clear" w:color="auto" w:fill="C6D9F1"/>
            <w:vAlign w:val="center"/>
          </w:tcPr>
          <w:p w14:paraId="08E90511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Attribute</w:t>
            </w:r>
          </w:p>
        </w:tc>
        <w:tc>
          <w:tcPr>
            <w:tcW w:w="1133" w:type="dxa"/>
            <w:shd w:val="clear" w:color="auto" w:fill="C6D9F1"/>
            <w:vAlign w:val="center"/>
          </w:tcPr>
          <w:p w14:paraId="6E741F8F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Type</w:t>
            </w:r>
          </w:p>
        </w:tc>
        <w:tc>
          <w:tcPr>
            <w:tcW w:w="1842" w:type="dxa"/>
            <w:shd w:val="clear" w:color="auto" w:fill="C6D9F1"/>
            <w:vAlign w:val="center"/>
          </w:tcPr>
          <w:p w14:paraId="77EBAE9A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Name</w:t>
            </w:r>
          </w:p>
        </w:tc>
        <w:tc>
          <w:tcPr>
            <w:tcW w:w="4643" w:type="dxa"/>
            <w:shd w:val="clear" w:color="auto" w:fill="C6D9F1"/>
            <w:vAlign w:val="center"/>
          </w:tcPr>
          <w:p w14:paraId="27963B50" w14:textId="77777777" w:rsidR="0016257F" w:rsidRDefault="0016257F" w:rsidP="00CF7CC7">
            <w:pPr>
              <w:pStyle w:val="af7"/>
              <w:ind w:firstLine="0"/>
              <w:jc w:val="center"/>
            </w:pPr>
            <w:r>
              <w:t>Description</w:t>
            </w:r>
          </w:p>
        </w:tc>
      </w:tr>
      <w:tr w:rsidR="0016257F" w14:paraId="543BF613" w14:textId="77777777" w:rsidTr="002247F9">
        <w:tc>
          <w:tcPr>
            <w:tcW w:w="1669" w:type="dxa"/>
            <w:vMerge/>
            <w:shd w:val="clear" w:color="auto" w:fill="C6D9F1"/>
            <w:vAlign w:val="center"/>
          </w:tcPr>
          <w:p w14:paraId="2579CC3B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1133" w:type="dxa"/>
          </w:tcPr>
          <w:p w14:paraId="4C9CC01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  <w:p w14:paraId="3481DEDD" w14:textId="77777777" w:rsidR="0016257F" w:rsidRDefault="0016257F" w:rsidP="00CF7CC7">
            <w:pPr>
              <w:pStyle w:val="af7"/>
              <w:ind w:firstLine="0"/>
            </w:pPr>
          </w:p>
          <w:p w14:paraId="754F9A13" w14:textId="77777777" w:rsidR="0016257F" w:rsidRPr="00A370A6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2" w:type="dxa"/>
          </w:tcPr>
          <w:p w14:paraId="09D6CA49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이메일</w:t>
            </w:r>
          </w:p>
          <w:p w14:paraId="101AFDE8" w14:textId="77777777" w:rsidR="0016257F" w:rsidRDefault="0016257F" w:rsidP="00CF7CC7">
            <w:pPr>
              <w:pStyle w:val="af7"/>
              <w:ind w:firstLine="0"/>
            </w:pPr>
          </w:p>
          <w:p w14:paraId="768B6746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4643" w:type="dxa"/>
          </w:tcPr>
          <w:p w14:paraId="5D05D8E5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저장합니다</w:t>
            </w:r>
          </w:p>
          <w:p w14:paraId="445EBBC2" w14:textId="77777777" w:rsidR="0016257F" w:rsidRDefault="0016257F" w:rsidP="00CF7CC7">
            <w:pPr>
              <w:pStyle w:val="af7"/>
              <w:ind w:firstLine="0"/>
            </w:pPr>
          </w:p>
          <w:p w14:paraId="0155D0E8" w14:textId="77777777" w:rsidR="0016257F" w:rsidRDefault="0016257F" w:rsidP="00CF7CC7">
            <w:pPr>
              <w:pStyle w:val="af7"/>
              <w:ind w:firstLine="0"/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저장합니다</w:t>
            </w:r>
          </w:p>
        </w:tc>
      </w:tr>
      <w:tr w:rsidR="0016257F" w14:paraId="78DBAD27" w14:textId="77777777" w:rsidTr="00372734">
        <w:trPr>
          <w:trHeight w:val="729"/>
        </w:trPr>
        <w:tc>
          <w:tcPr>
            <w:tcW w:w="1669" w:type="dxa"/>
            <w:shd w:val="clear" w:color="auto" w:fill="C6D9F1"/>
            <w:vAlign w:val="center"/>
          </w:tcPr>
          <w:p w14:paraId="1B5C0DAC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4AC6FD32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5854B7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5ACCEC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84704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0D3DCB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633E7640" w14:textId="77777777" w:rsidTr="0037273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C412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C54C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가입요청확인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D277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EE90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7B002B68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4B64B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4B1A7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확인합니다</w:t>
                  </w:r>
                </w:p>
              </w:tc>
            </w:tr>
          </w:tbl>
          <w:p w14:paraId="508E2985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7E9A97D3" w14:textId="77777777" w:rsidTr="00372734">
        <w:trPr>
          <w:trHeight w:val="729"/>
        </w:trPr>
        <w:tc>
          <w:tcPr>
            <w:tcW w:w="1669" w:type="dxa"/>
            <w:shd w:val="clear" w:color="auto" w:fill="C6D9F1"/>
            <w:vAlign w:val="center"/>
          </w:tcPr>
          <w:p w14:paraId="1E8EA935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59011FE3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FE096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BC9D1F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E4982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3AD437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2E6AC274" w14:textId="77777777" w:rsidTr="00372734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13F94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0CAC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상담사자격조회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4F64F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E0640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7FBDFBD" w14:textId="77777777" w:rsidTr="00372734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B2A86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F3E743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가입요청한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유효한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자격증을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기입했는지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조회합니다</w:t>
                  </w:r>
                </w:p>
              </w:tc>
            </w:tr>
          </w:tbl>
          <w:p w14:paraId="74C32CCD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063F7B6F" w14:textId="77777777" w:rsidTr="00495CC0">
        <w:trPr>
          <w:trHeight w:val="1664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0BBF7477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lastRenderedPageBreak/>
              <w:t>Operation</w:t>
            </w: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72D49EDA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E3A19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9BC009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C6E902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89DA52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79E28B19" w14:textId="77777777" w:rsidTr="00495CC0">
              <w:trPr>
                <w:trHeight w:val="550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F166B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6BDF3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상담사가입승인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EFA60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813F5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5BE1B6CD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2FF29E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76B72" w14:textId="77777777" w:rsidR="0016257F" w:rsidRDefault="0016257F" w:rsidP="00CF7CC7">
                  <w:pPr>
                    <w:pStyle w:val="af7"/>
                    <w:ind w:firstLine="0"/>
                    <w:jc w:val="left"/>
                  </w:pPr>
                  <w:r>
                    <w:rPr>
                      <w:rFonts w:hint="eastAsia"/>
                    </w:rPr>
                    <w:t>상담사의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가입요청이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상담사의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자격증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승인합니다</w:t>
                  </w:r>
                </w:p>
              </w:tc>
            </w:tr>
          </w:tbl>
          <w:p w14:paraId="7D2EC4C4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  <w:tr w:rsidR="0016257F" w14:paraId="548741AB" w14:textId="77777777" w:rsidTr="00495CC0">
        <w:trPr>
          <w:trHeight w:val="729"/>
        </w:trPr>
        <w:tc>
          <w:tcPr>
            <w:tcW w:w="1669" w:type="dxa"/>
            <w:vMerge/>
            <w:shd w:val="clear" w:color="auto" w:fill="C6D9F1"/>
            <w:vAlign w:val="center"/>
          </w:tcPr>
          <w:p w14:paraId="4C6EF7E9" w14:textId="77777777" w:rsidR="0016257F" w:rsidRPr="00DA1560" w:rsidRDefault="0016257F" w:rsidP="00CF7CC7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  <w:shd w:val="clear" w:color="auto" w:fill="FFFFFF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16257F" w14:paraId="534AFEE2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29946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Return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2E85A3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Method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C998BA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5F50197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Parameter Name</w:t>
                  </w:r>
                </w:p>
              </w:tc>
            </w:tr>
            <w:tr w:rsidR="0016257F" w14:paraId="0FC18F63" w14:textId="77777777" w:rsidTr="00495CC0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0F5D8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46631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rPr>
                      <w:rFonts w:hint="eastAsia"/>
                    </w:rPr>
                    <w:t>회원삭제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1300E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D6326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</w:p>
              </w:tc>
            </w:tr>
            <w:tr w:rsidR="0016257F" w14:paraId="6DB1F34A" w14:textId="77777777" w:rsidTr="00495CC0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FA66FA2" w14:textId="77777777" w:rsidR="0016257F" w:rsidRDefault="0016257F" w:rsidP="00CF7CC7">
                  <w:pPr>
                    <w:pStyle w:val="af7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1542D5" w14:textId="77777777" w:rsidR="0016257F" w:rsidRDefault="0016257F" w:rsidP="00CF7CC7">
                  <w:pPr>
                    <w:pStyle w:val="af7"/>
                    <w:ind w:firstLine="0"/>
                  </w:pPr>
                  <w:r>
                    <w:rPr>
                      <w:rFonts w:hint="eastAsia"/>
                    </w:rPr>
                    <w:t>탈퇴시키길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회원을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삭제합니다</w:t>
                  </w:r>
                </w:p>
              </w:tc>
            </w:tr>
          </w:tbl>
          <w:p w14:paraId="5ECF5F48" w14:textId="77777777" w:rsidR="0016257F" w:rsidRDefault="0016257F" w:rsidP="00CF7CC7">
            <w:pPr>
              <w:pStyle w:val="af7"/>
              <w:ind w:firstLine="0"/>
              <w:jc w:val="center"/>
            </w:pPr>
          </w:p>
        </w:tc>
      </w:tr>
    </w:tbl>
    <w:p w14:paraId="6AF1113F" w14:textId="77777777" w:rsidR="0016257F" w:rsidRPr="0016257F" w:rsidRDefault="0016257F" w:rsidP="0016257F"/>
    <w:sectPr w:rsidR="0016257F" w:rsidRPr="0016257F" w:rsidSect="000659A9">
      <w:headerReference w:type="default" r:id="rId3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AC1E1" w14:textId="77777777" w:rsidR="00A70032" w:rsidRDefault="00A70032">
      <w:r>
        <w:separator/>
      </w:r>
    </w:p>
  </w:endnote>
  <w:endnote w:type="continuationSeparator" w:id="0">
    <w:p w14:paraId="2D597ADF" w14:textId="77777777" w:rsidR="00A70032" w:rsidRDefault="00A7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3DCB" w14:textId="1776D66F" w:rsidR="008633CB" w:rsidRDefault="008633C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7D748D">
      <w:rPr>
        <w:rStyle w:val="a6"/>
        <w:rFonts w:ascii="Arial" w:hAnsi="Arial" w:cs="Arial"/>
        <w:noProof/>
      </w:rPr>
      <w:t>20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AD217" w14:textId="77777777" w:rsidR="00A70032" w:rsidRDefault="00A70032">
      <w:r>
        <w:separator/>
      </w:r>
    </w:p>
  </w:footnote>
  <w:footnote w:type="continuationSeparator" w:id="0">
    <w:p w14:paraId="2173DD34" w14:textId="77777777" w:rsidR="00A70032" w:rsidRDefault="00A70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01E29" w14:textId="77777777" w:rsidR="008633CB" w:rsidRDefault="008633C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633CB" w14:paraId="0C0C4235" w14:textId="77777777" w:rsidTr="008D354C">
      <w:tc>
        <w:tcPr>
          <w:tcW w:w="2900" w:type="dxa"/>
          <w:shd w:val="clear" w:color="auto" w:fill="auto"/>
        </w:tcPr>
        <w:p w14:paraId="00BE72E8" w14:textId="77777777" w:rsidR="008633CB" w:rsidRDefault="008633CB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54AEDBF" w14:textId="77777777" w:rsidR="008633CB" w:rsidRDefault="008633CB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468F8C75" w14:textId="77777777" w:rsidR="008633CB" w:rsidRDefault="008633CB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4D549104" w14:textId="77777777" w:rsidR="008633CB" w:rsidRDefault="008633C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2A93"/>
    <w:rsid w:val="0003526C"/>
    <w:rsid w:val="00035322"/>
    <w:rsid w:val="00045FD2"/>
    <w:rsid w:val="0005460C"/>
    <w:rsid w:val="000659A9"/>
    <w:rsid w:val="00096FE6"/>
    <w:rsid w:val="000A59B4"/>
    <w:rsid w:val="000B2EA4"/>
    <w:rsid w:val="000F609E"/>
    <w:rsid w:val="00101807"/>
    <w:rsid w:val="00102ED9"/>
    <w:rsid w:val="001156B5"/>
    <w:rsid w:val="0015265C"/>
    <w:rsid w:val="0016257F"/>
    <w:rsid w:val="001800D8"/>
    <w:rsid w:val="0018428D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32B5"/>
    <w:rsid w:val="00332AC9"/>
    <w:rsid w:val="00377264"/>
    <w:rsid w:val="003B75E6"/>
    <w:rsid w:val="003E74F7"/>
    <w:rsid w:val="003F41A3"/>
    <w:rsid w:val="00426862"/>
    <w:rsid w:val="0044728D"/>
    <w:rsid w:val="004C7BD2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27993"/>
    <w:rsid w:val="00655BAD"/>
    <w:rsid w:val="00662131"/>
    <w:rsid w:val="00664F4B"/>
    <w:rsid w:val="006661E4"/>
    <w:rsid w:val="00673797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871AF"/>
    <w:rsid w:val="007A1E8B"/>
    <w:rsid w:val="007C6D74"/>
    <w:rsid w:val="007C7C42"/>
    <w:rsid w:val="007D6731"/>
    <w:rsid w:val="007D748D"/>
    <w:rsid w:val="007F7114"/>
    <w:rsid w:val="00826B10"/>
    <w:rsid w:val="008633CB"/>
    <w:rsid w:val="00870EAC"/>
    <w:rsid w:val="0089505D"/>
    <w:rsid w:val="008A32D1"/>
    <w:rsid w:val="008C102A"/>
    <w:rsid w:val="008D354C"/>
    <w:rsid w:val="009351F3"/>
    <w:rsid w:val="00945DFE"/>
    <w:rsid w:val="009721AC"/>
    <w:rsid w:val="009763CE"/>
    <w:rsid w:val="009E2ECB"/>
    <w:rsid w:val="00A02CBF"/>
    <w:rsid w:val="00A148C1"/>
    <w:rsid w:val="00A23BF8"/>
    <w:rsid w:val="00A55C09"/>
    <w:rsid w:val="00A61A80"/>
    <w:rsid w:val="00A70032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54381"/>
    <w:rsid w:val="00B8270A"/>
    <w:rsid w:val="00BA2520"/>
    <w:rsid w:val="00C618F7"/>
    <w:rsid w:val="00C73694"/>
    <w:rsid w:val="00C90266"/>
    <w:rsid w:val="00CB414C"/>
    <w:rsid w:val="00CB45B8"/>
    <w:rsid w:val="00CB59B0"/>
    <w:rsid w:val="00CC1521"/>
    <w:rsid w:val="00CC5E96"/>
    <w:rsid w:val="00CC7696"/>
    <w:rsid w:val="00CF2DB6"/>
    <w:rsid w:val="00D65AF2"/>
    <w:rsid w:val="00DE47A6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F0187D"/>
    <w:rsid w:val="00F03DEA"/>
    <w:rsid w:val="00F102EC"/>
    <w:rsid w:val="00F15911"/>
    <w:rsid w:val="00F20374"/>
    <w:rsid w:val="00F32DA1"/>
    <w:rsid w:val="00F71FF5"/>
    <w:rsid w:val="00F9385B"/>
    <w:rsid w:val="00F9776E"/>
    <w:rsid w:val="00FC65FF"/>
    <w:rsid w:val="00FD33A2"/>
    <w:rsid w:val="00FD6A6C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E2D2DD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BB65-04E4-46D6-97A6-B854349E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3</TotalTime>
  <Pages>32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9255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문영</cp:lastModifiedBy>
  <cp:revision>4</cp:revision>
  <cp:lastPrinted>2001-05-08T04:49:00Z</cp:lastPrinted>
  <dcterms:created xsi:type="dcterms:W3CDTF">2020-05-09T08:36:00Z</dcterms:created>
  <dcterms:modified xsi:type="dcterms:W3CDTF">2020-05-09T11:31:00Z</dcterms:modified>
</cp:coreProperties>
</file>